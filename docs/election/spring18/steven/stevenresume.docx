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CAB8C" w14:textId="77777777" w:rsidR="00CD1F6E" w:rsidRPr="00942E4B" w:rsidRDefault="005622E4">
      <w:pPr>
        <w:pStyle w:val="Title"/>
        <w:rPr>
          <w:color w:val="000000" w:themeColor="text1"/>
        </w:rPr>
      </w:pPr>
      <w:r>
        <w:t>‍‍</w:t>
      </w:r>
      <w:sdt>
        <w:sdtPr>
          <w:rPr>
            <w:color w:val="000000" w:themeColor="text1"/>
          </w:rPr>
          <w:alias w:val="Your Name"/>
          <w:tag w:val=""/>
          <w:id w:val="1246310863"/>
          <w:placeholder>
            <w:docPart w:val="CD7D5364DF14DA41838963BAA4DBD1C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42E4B" w:rsidRPr="00942E4B">
            <w:rPr>
              <w:color w:val="000000" w:themeColor="text1"/>
            </w:rPr>
            <w:t>Steven Miao</w:t>
          </w:r>
        </w:sdtContent>
      </w:sdt>
    </w:p>
    <w:p w14:paraId="1C73AC6C" w14:textId="3579BD73" w:rsidR="00CD1F6E" w:rsidRPr="00942E4B" w:rsidRDefault="00820F13" w:rsidP="00D76A20">
      <w:pPr>
        <w:rPr>
          <w:color w:val="000000" w:themeColor="text1"/>
        </w:rPr>
      </w:pPr>
      <w:sdt>
        <w:sdtPr>
          <w:rPr>
            <w:color w:val="000000" w:themeColor="text1"/>
            <w:szCs w:val="18"/>
          </w:rPr>
          <w:alias w:val="Address"/>
          <w:tag w:val=""/>
          <w:id w:val="-593780209"/>
          <w:placeholder>
            <w:docPart w:val="6EE026740AF9B24090FEC11FAB89FF25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8C3F0A">
            <w:rPr>
              <w:color w:val="000000" w:themeColor="text1"/>
              <w:szCs w:val="18"/>
            </w:rPr>
            <w:t>120 High St, Perth Amboy NJ</w:t>
          </w:r>
        </w:sdtContent>
      </w:sdt>
      <w:r w:rsidR="005622E4" w:rsidRPr="00D8067F">
        <w:rPr>
          <w:color w:val="000000" w:themeColor="text1"/>
          <w:szCs w:val="18"/>
        </w:rPr>
        <w:t> </w:t>
      </w:r>
      <w:r w:rsidR="005622E4" w:rsidRPr="00942E4B">
        <w:rPr>
          <w:color w:val="000000" w:themeColor="text1"/>
        </w:rPr>
        <w:t>| </w:t>
      </w:r>
      <w:sdt>
        <w:sdtPr>
          <w:rPr>
            <w:color w:val="000000" w:themeColor="text1"/>
          </w:rPr>
          <w:alias w:val="Telephone"/>
          <w:tag w:val=""/>
          <w:id w:val="-1416317146"/>
          <w:placeholder>
            <w:docPart w:val="725522C2F01AF44DA9C9118A4A1EF590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A5A1A">
            <w:rPr>
              <w:color w:val="000000" w:themeColor="text1"/>
            </w:rPr>
            <w:t>213-275-9619</w:t>
          </w:r>
        </w:sdtContent>
      </w:sdt>
      <w:r w:rsidR="005622E4" w:rsidRPr="00942E4B">
        <w:rPr>
          <w:color w:val="000000" w:themeColor="text1"/>
        </w:rPr>
        <w:t> | </w:t>
      </w:r>
      <w:sdt>
        <w:sdtPr>
          <w:rPr>
            <w:color w:val="000000" w:themeColor="text1"/>
          </w:rPr>
          <w:alias w:val="Email"/>
          <w:tag w:val=""/>
          <w:id w:val="-391963670"/>
          <w:placeholder>
            <w:docPart w:val="B794C066FAC5024B8EA1B9E9A5554BF8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42E4B" w:rsidRPr="00942E4B">
            <w:rPr>
              <w:color w:val="000000" w:themeColor="text1"/>
            </w:rPr>
            <w:t>miaos@usc.edu</w:t>
          </w:r>
        </w:sdtContent>
      </w:sdt>
    </w:p>
    <w:p w14:paraId="1CAA6515" w14:textId="1A6F4D5C" w:rsidR="00CD1F6E" w:rsidRPr="00942E4B" w:rsidRDefault="00942E4B">
      <w:pPr>
        <w:pStyle w:val="Subsection"/>
        <w:spacing w:before="100"/>
        <w:rPr>
          <w:color w:val="000000" w:themeColor="text1"/>
        </w:rPr>
      </w:pPr>
      <w:r w:rsidRPr="00942E4B">
        <w:rPr>
          <w:color w:val="000000" w:themeColor="text1"/>
        </w:rPr>
        <w:t>Undergraduate</w:t>
      </w:r>
      <w:r w:rsidR="005622E4" w:rsidRPr="00942E4B">
        <w:rPr>
          <w:color w:val="000000" w:themeColor="text1"/>
        </w:rPr>
        <w:t> </w:t>
      </w:r>
      <w:r w:rsidRPr="00942E4B">
        <w:rPr>
          <w:color w:val="000000" w:themeColor="text1"/>
        </w:rPr>
        <w:t>| DORNSIFE</w:t>
      </w:r>
      <w:r w:rsidR="00215E03">
        <w:rPr>
          <w:color w:val="000000" w:themeColor="text1"/>
        </w:rPr>
        <w:t xml:space="preserve"> SChool of the letters, arts, and sciences</w:t>
      </w:r>
      <w:r w:rsidR="009A5F11">
        <w:rPr>
          <w:color w:val="000000" w:themeColor="text1"/>
        </w:rPr>
        <w:t xml:space="preserve"> | UNiversity of southern california</w:t>
      </w:r>
      <w:r w:rsidR="002034B1">
        <w:rPr>
          <w:color w:val="000000" w:themeColor="text1"/>
        </w:rPr>
        <w:t xml:space="preserve"> | may 2019</w:t>
      </w:r>
    </w:p>
    <w:p w14:paraId="43513A56" w14:textId="4ADF4A32" w:rsidR="009E3769" w:rsidRDefault="005622E4" w:rsidP="002034B1">
      <w:pPr>
        <w:pStyle w:val="ListBullet"/>
        <w:rPr>
          <w:color w:val="000000" w:themeColor="text1"/>
        </w:rPr>
      </w:pPr>
      <w:r w:rsidRPr="00942E4B">
        <w:rPr>
          <w:color w:val="000000" w:themeColor="text1"/>
        </w:rPr>
        <w:t xml:space="preserve">Major: </w:t>
      </w:r>
      <w:r w:rsidR="002034B1">
        <w:rPr>
          <w:color w:val="000000" w:themeColor="text1"/>
        </w:rPr>
        <w:t>Sociology</w:t>
      </w:r>
    </w:p>
    <w:p w14:paraId="732E4E4E" w14:textId="77777777" w:rsidR="002034B1" w:rsidRPr="002034B1" w:rsidRDefault="002034B1" w:rsidP="001731DB">
      <w:pPr>
        <w:pStyle w:val="ListBullet"/>
        <w:numPr>
          <w:ilvl w:val="0"/>
          <w:numId w:val="0"/>
        </w:numPr>
        <w:rPr>
          <w:color w:val="000000" w:themeColor="text1"/>
        </w:rPr>
      </w:pPr>
      <w:bookmarkStart w:id="0" w:name="_GoBack"/>
      <w:bookmarkEnd w:id="0"/>
    </w:p>
    <w:p w14:paraId="6E225F09" w14:textId="4596C004" w:rsidR="00CD1F6E" w:rsidRPr="009E3769" w:rsidRDefault="005622E4" w:rsidP="009E3769">
      <w:pPr>
        <w:pStyle w:val="ListBullet"/>
        <w:numPr>
          <w:ilvl w:val="0"/>
          <w:numId w:val="0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9E3769">
        <w:rPr>
          <w:rFonts w:asciiTheme="majorHAnsi" w:hAnsiTheme="majorHAnsi"/>
          <w:b/>
          <w:color w:val="000000" w:themeColor="text1"/>
          <w:sz w:val="24"/>
          <w:szCs w:val="24"/>
        </w:rPr>
        <w:t>Skills &amp; Abilities</w:t>
      </w:r>
    </w:p>
    <w:p w14:paraId="23C142B5" w14:textId="0E03D012" w:rsidR="00023B22" w:rsidRDefault="00023B22" w:rsidP="00942E4B">
      <w:pPr>
        <w:pStyle w:val="ListBullet"/>
        <w:numPr>
          <w:ilvl w:val="0"/>
          <w:numId w:val="0"/>
        </w:numPr>
        <w:rPr>
          <w:b/>
          <w:bCs/>
          <w:caps/>
          <w:color w:val="000000" w:themeColor="text1"/>
        </w:rPr>
      </w:pPr>
      <w:r>
        <w:rPr>
          <w:b/>
          <w:bCs/>
          <w:caps/>
          <w:color w:val="000000" w:themeColor="text1"/>
        </w:rPr>
        <w:t>Computer SKILLS</w:t>
      </w:r>
      <w:r w:rsidR="00942E4B" w:rsidRPr="00942E4B">
        <w:rPr>
          <w:b/>
          <w:bCs/>
          <w:caps/>
          <w:color w:val="000000" w:themeColor="text1"/>
        </w:rPr>
        <w:t xml:space="preserve">: </w:t>
      </w:r>
      <w:r w:rsidR="003A7793">
        <w:rPr>
          <w:b/>
          <w:bCs/>
          <w:caps/>
          <w:color w:val="000000" w:themeColor="text1"/>
        </w:rPr>
        <w:t xml:space="preserve">PROFICIENT </w:t>
      </w:r>
      <w:r w:rsidR="008C3F0A">
        <w:rPr>
          <w:b/>
          <w:bCs/>
          <w:caps/>
          <w:color w:val="000000" w:themeColor="text1"/>
        </w:rPr>
        <w:t>knowledge of Microsoft Word, intermediate with excel</w:t>
      </w:r>
    </w:p>
    <w:p w14:paraId="4E02E165" w14:textId="2BBC997C" w:rsidR="0041013A" w:rsidRPr="00942E4B" w:rsidRDefault="0041013A" w:rsidP="00942E4B">
      <w:pPr>
        <w:pStyle w:val="ListBullet"/>
        <w:numPr>
          <w:ilvl w:val="0"/>
          <w:numId w:val="0"/>
        </w:numPr>
        <w:rPr>
          <w:b/>
          <w:bCs/>
          <w:caps/>
          <w:color w:val="000000" w:themeColor="text1"/>
        </w:rPr>
      </w:pPr>
      <w:r>
        <w:rPr>
          <w:b/>
          <w:bCs/>
          <w:caps/>
          <w:color w:val="000000" w:themeColor="text1"/>
        </w:rPr>
        <w:t xml:space="preserve">Programming: </w:t>
      </w:r>
      <w:r w:rsidR="003D7B56">
        <w:rPr>
          <w:b/>
          <w:bCs/>
          <w:caps/>
          <w:color w:val="000000" w:themeColor="text1"/>
        </w:rPr>
        <w:t xml:space="preserve">Intermediate </w:t>
      </w:r>
      <w:r>
        <w:rPr>
          <w:b/>
          <w:bCs/>
          <w:caps/>
          <w:color w:val="000000" w:themeColor="text1"/>
        </w:rPr>
        <w:t>with C++</w:t>
      </w:r>
      <w:r w:rsidR="003D7B56">
        <w:rPr>
          <w:b/>
          <w:bCs/>
          <w:caps/>
          <w:color w:val="000000" w:themeColor="text1"/>
        </w:rPr>
        <w:t xml:space="preserve"> LAnguage</w:t>
      </w:r>
      <w:r w:rsidR="009E3769">
        <w:rPr>
          <w:b/>
          <w:bCs/>
          <w:caps/>
          <w:color w:val="000000" w:themeColor="text1"/>
        </w:rPr>
        <w:t>, BASICS OF JAVASCRIPT</w:t>
      </w:r>
    </w:p>
    <w:p w14:paraId="17368D09" w14:textId="77777777" w:rsidR="002034B1" w:rsidRDefault="00942E4B" w:rsidP="00942E4B">
      <w:pPr>
        <w:pStyle w:val="ListBullet"/>
        <w:numPr>
          <w:ilvl w:val="0"/>
          <w:numId w:val="0"/>
        </w:numPr>
        <w:rPr>
          <w:b/>
          <w:color w:val="000000" w:themeColor="text1"/>
        </w:rPr>
      </w:pPr>
      <w:r w:rsidRPr="00942E4B">
        <w:rPr>
          <w:b/>
          <w:color w:val="000000" w:themeColor="text1"/>
        </w:rPr>
        <w:t>CUSTOMER SER</w:t>
      </w:r>
      <w:r w:rsidR="00023B22">
        <w:rPr>
          <w:b/>
          <w:color w:val="000000" w:themeColor="text1"/>
        </w:rPr>
        <w:t>VICE: EXPERIENCED AT INTERACTING</w:t>
      </w:r>
      <w:r w:rsidRPr="00942E4B">
        <w:rPr>
          <w:b/>
          <w:color w:val="000000" w:themeColor="text1"/>
        </w:rPr>
        <w:t xml:space="preserve"> WITH CONSUMERS</w:t>
      </w:r>
    </w:p>
    <w:p w14:paraId="1B0810DC" w14:textId="48853624" w:rsidR="004D6C22" w:rsidRPr="002034B1" w:rsidRDefault="00294CBF" w:rsidP="002034B1">
      <w:pPr>
        <w:pStyle w:val="ListBullet"/>
        <w:numPr>
          <w:ilvl w:val="0"/>
          <w:numId w:val="0"/>
        </w:numPr>
        <w:rPr>
          <w:b/>
          <w:color w:val="000000" w:themeColor="text1"/>
        </w:rPr>
      </w:pPr>
      <w:r>
        <w:rPr>
          <w:b/>
          <w:color w:val="000000" w:themeColor="text1"/>
        </w:rPr>
        <w:t>P</w:t>
      </w:r>
      <w:r w:rsidR="008C3F0A">
        <w:rPr>
          <w:b/>
          <w:color w:val="000000" w:themeColor="text1"/>
        </w:rPr>
        <w:t>ROFICIENCY IN SPANISH AND MANDARIN</w:t>
      </w:r>
    </w:p>
    <w:p w14:paraId="26438A9A" w14:textId="77777777" w:rsidR="00CD1F6E" w:rsidRDefault="005622E4">
      <w:pPr>
        <w:pStyle w:val="SectionHeading"/>
        <w:rPr>
          <w:color w:val="000000" w:themeColor="text1"/>
        </w:rPr>
      </w:pPr>
      <w:r w:rsidRPr="00942E4B">
        <w:rPr>
          <w:color w:val="000000" w:themeColor="text1"/>
        </w:rPr>
        <w:t>Experience</w:t>
      </w:r>
    </w:p>
    <w:p w14:paraId="055199C2" w14:textId="77777777" w:rsidR="002034B1" w:rsidRDefault="002034B1" w:rsidP="002034B1">
      <w:pPr>
        <w:pStyle w:val="ListBullet"/>
        <w:numPr>
          <w:ilvl w:val="0"/>
          <w:numId w:val="0"/>
        </w:numPr>
        <w:ind w:left="144" w:hanging="144"/>
        <w:rPr>
          <w:b/>
          <w:color w:val="000000" w:themeColor="text1"/>
        </w:rPr>
      </w:pPr>
      <w:r>
        <w:rPr>
          <w:b/>
          <w:color w:val="000000" w:themeColor="text1"/>
        </w:rPr>
        <w:t>WEBMASTER | ALPHA PHI OMEGA | APRIL 2017-CURRENT</w:t>
      </w:r>
    </w:p>
    <w:p w14:paraId="268460F3" w14:textId="77777777" w:rsidR="002034B1" w:rsidRPr="002034B1" w:rsidRDefault="002034B1" w:rsidP="002034B1">
      <w:pPr>
        <w:pStyle w:val="ListBullet"/>
        <w:numPr>
          <w:ilvl w:val="0"/>
          <w:numId w:val="9"/>
        </w:numPr>
        <w:rPr>
          <w:b/>
          <w:color w:val="000000" w:themeColor="text1"/>
        </w:rPr>
      </w:pPr>
      <w:r>
        <w:rPr>
          <w:color w:val="000000" w:themeColor="text1"/>
        </w:rPr>
        <w:t>Consistently met deadlines and requirements for all necessary database updates</w:t>
      </w:r>
    </w:p>
    <w:p w14:paraId="0E198D62" w14:textId="4C096329" w:rsidR="002034B1" w:rsidRPr="002034B1" w:rsidRDefault="002034B1" w:rsidP="002034B1">
      <w:pPr>
        <w:pStyle w:val="ListBullet"/>
        <w:numPr>
          <w:ilvl w:val="0"/>
          <w:numId w:val="9"/>
        </w:numPr>
        <w:rPr>
          <w:b/>
          <w:color w:val="000000" w:themeColor="text1"/>
        </w:rPr>
      </w:pPr>
      <w:r>
        <w:rPr>
          <w:color w:val="000000" w:themeColor="text1"/>
        </w:rPr>
        <w:t>Worked with previous Webmaster to maintain website functionality</w:t>
      </w:r>
    </w:p>
    <w:p w14:paraId="1F2DF7E9" w14:textId="70BC1856" w:rsidR="002034B1" w:rsidRDefault="002034B1" w:rsidP="002034B1">
      <w:pPr>
        <w:pStyle w:val="ListBullet"/>
        <w:numPr>
          <w:ilvl w:val="0"/>
          <w:numId w:val="0"/>
        </w:numPr>
        <w:ind w:left="144" w:hanging="144"/>
        <w:rPr>
          <w:b/>
          <w:color w:val="000000" w:themeColor="text1"/>
        </w:rPr>
      </w:pPr>
      <w:r>
        <w:rPr>
          <w:b/>
          <w:color w:val="000000" w:themeColor="text1"/>
        </w:rPr>
        <w:t>SQUAD LEADER | TROJAN MARCHING BAND | APRIL 2017 – CURRENT</w:t>
      </w:r>
    </w:p>
    <w:p w14:paraId="40944850" w14:textId="6860C128" w:rsidR="002034B1" w:rsidRPr="002034B1" w:rsidRDefault="002034B1" w:rsidP="002034B1">
      <w:pPr>
        <w:pStyle w:val="ListBullet"/>
        <w:numPr>
          <w:ilvl w:val="0"/>
          <w:numId w:val="10"/>
        </w:numPr>
        <w:rPr>
          <w:b/>
          <w:color w:val="000000" w:themeColor="text1"/>
        </w:rPr>
      </w:pPr>
      <w:r>
        <w:rPr>
          <w:color w:val="000000" w:themeColor="text1"/>
        </w:rPr>
        <w:t>Assisted in directing squad of four players during marching shows</w:t>
      </w:r>
    </w:p>
    <w:p w14:paraId="286B6BA6" w14:textId="54231763" w:rsidR="00215E03" w:rsidRPr="000A06C9" w:rsidRDefault="00215E03" w:rsidP="000A06C9">
      <w:pPr>
        <w:pStyle w:val="Subsection"/>
        <w:spacing w:before="100"/>
        <w:rPr>
          <w:color w:val="000000" w:themeColor="text1"/>
        </w:rPr>
      </w:pPr>
      <w:r>
        <w:rPr>
          <w:color w:val="000000" w:themeColor="text1"/>
        </w:rPr>
        <w:t>STUDENT WORKER | DISTANCE EDUCATION NETWORK | 2016</w:t>
      </w:r>
      <w:r w:rsidR="00D76A20">
        <w:rPr>
          <w:color w:val="000000" w:themeColor="text1"/>
        </w:rPr>
        <w:t xml:space="preserve"> - Current</w:t>
      </w:r>
    </w:p>
    <w:p w14:paraId="319CC01C" w14:textId="65ABC2C7" w:rsidR="00F913AB" w:rsidRPr="00F913AB" w:rsidRDefault="00215E03" w:rsidP="00F913AB">
      <w:pPr>
        <w:pStyle w:val="ListBullet"/>
        <w:numPr>
          <w:ilvl w:val="0"/>
          <w:numId w:val="7"/>
        </w:numPr>
        <w:rPr>
          <w:b/>
          <w:color w:val="000000" w:themeColor="text1"/>
        </w:rPr>
      </w:pPr>
      <w:r>
        <w:rPr>
          <w:color w:val="000000" w:themeColor="text1"/>
        </w:rPr>
        <w:t>Maintained video records of graduate engineering courses for overseas students</w:t>
      </w:r>
    </w:p>
    <w:p w14:paraId="47C37E74" w14:textId="77DA348F" w:rsidR="00215E03" w:rsidRDefault="00AA0D2D" w:rsidP="002034B1">
      <w:pPr>
        <w:pStyle w:val="ListBullet"/>
        <w:numPr>
          <w:ilvl w:val="0"/>
          <w:numId w:val="0"/>
        </w:numPr>
        <w:ind w:left="144" w:hanging="144"/>
        <w:rPr>
          <w:b/>
          <w:color w:val="000000" w:themeColor="text1"/>
        </w:rPr>
      </w:pPr>
      <w:r>
        <w:rPr>
          <w:b/>
          <w:color w:val="000000" w:themeColor="text1"/>
        </w:rPr>
        <w:t xml:space="preserve">COMPUTER PROGRAMMING </w:t>
      </w:r>
      <w:r w:rsidR="00EF570B">
        <w:rPr>
          <w:b/>
          <w:color w:val="000000" w:themeColor="text1"/>
        </w:rPr>
        <w:t xml:space="preserve">INTERN | </w:t>
      </w:r>
      <w:r>
        <w:rPr>
          <w:b/>
          <w:color w:val="000000" w:themeColor="text1"/>
        </w:rPr>
        <w:t>SCANTRUST | SUMMER 2016</w:t>
      </w:r>
    </w:p>
    <w:p w14:paraId="091F4365" w14:textId="4161AAD9" w:rsidR="002034B1" w:rsidRPr="00F913AB" w:rsidRDefault="002034B1" w:rsidP="002034B1">
      <w:pPr>
        <w:pStyle w:val="ListBullet"/>
        <w:numPr>
          <w:ilvl w:val="0"/>
          <w:numId w:val="7"/>
        </w:numPr>
        <w:rPr>
          <w:b/>
          <w:color w:val="000000" w:themeColor="text1"/>
        </w:rPr>
      </w:pPr>
      <w:r>
        <w:rPr>
          <w:color w:val="000000" w:themeColor="text1"/>
        </w:rPr>
        <w:t>Implemented designs, including experimentation and multiple iterations for QR Code generator</w:t>
      </w:r>
    </w:p>
    <w:p w14:paraId="095C3E6A" w14:textId="373FDAA0" w:rsidR="00F913AB" w:rsidRDefault="002034B1" w:rsidP="00F913AB">
      <w:pPr>
        <w:pStyle w:val="ListBullet"/>
        <w:numPr>
          <w:ilvl w:val="0"/>
          <w:numId w:val="0"/>
        </w:numPr>
        <w:ind w:left="144" w:hanging="144"/>
        <w:rPr>
          <w:b/>
          <w:color w:val="000000" w:themeColor="text1"/>
        </w:rPr>
      </w:pPr>
      <w:r>
        <w:rPr>
          <w:b/>
          <w:color w:val="000000" w:themeColor="text1"/>
        </w:rPr>
        <w:t>ASSISTANT MANAGER</w:t>
      </w:r>
      <w:r w:rsidR="00F913AB">
        <w:rPr>
          <w:b/>
          <w:color w:val="000000" w:themeColor="text1"/>
        </w:rPr>
        <w:t xml:space="preserve"> | </w:t>
      </w:r>
      <w:r>
        <w:rPr>
          <w:b/>
          <w:color w:val="000000" w:themeColor="text1"/>
        </w:rPr>
        <w:t>FU LIN CHINESE RESTAURANT | 2014</w:t>
      </w:r>
      <w:r w:rsidR="00F913AB">
        <w:rPr>
          <w:b/>
          <w:color w:val="000000" w:themeColor="text1"/>
        </w:rPr>
        <w:t>-2015</w:t>
      </w:r>
    </w:p>
    <w:p w14:paraId="1AD31C93" w14:textId="7F109DC5" w:rsidR="002034B1" w:rsidRPr="002034B1" w:rsidRDefault="002034B1" w:rsidP="002034B1">
      <w:pPr>
        <w:pStyle w:val="ListBullet"/>
        <w:numPr>
          <w:ilvl w:val="0"/>
          <w:numId w:val="7"/>
        </w:numPr>
        <w:rPr>
          <w:b/>
          <w:color w:val="000000" w:themeColor="text1"/>
        </w:rPr>
      </w:pPr>
      <w:r>
        <w:rPr>
          <w:color w:val="000000" w:themeColor="text1"/>
        </w:rPr>
        <w:t>Solved unresolved customer issues</w:t>
      </w:r>
    </w:p>
    <w:p w14:paraId="41055CA1" w14:textId="1A80794B" w:rsidR="002034B1" w:rsidRPr="002034B1" w:rsidRDefault="002034B1" w:rsidP="002034B1">
      <w:pPr>
        <w:pStyle w:val="ListBullet"/>
        <w:numPr>
          <w:ilvl w:val="0"/>
          <w:numId w:val="7"/>
        </w:numPr>
        <w:rPr>
          <w:b/>
          <w:color w:val="000000" w:themeColor="text1"/>
        </w:rPr>
      </w:pPr>
      <w:r>
        <w:rPr>
          <w:color w:val="000000" w:themeColor="text1"/>
        </w:rPr>
        <w:t>Updated customer orders from start to finish in an accurate and timely manner</w:t>
      </w:r>
    </w:p>
    <w:p w14:paraId="3B81919E" w14:textId="6DDD7311" w:rsidR="002034B1" w:rsidRPr="002034B1" w:rsidRDefault="002034B1" w:rsidP="002034B1">
      <w:pPr>
        <w:pStyle w:val="ListBullet"/>
        <w:numPr>
          <w:ilvl w:val="0"/>
          <w:numId w:val="7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Assisted in training of new employees </w:t>
      </w:r>
    </w:p>
    <w:p w14:paraId="785BD409" w14:textId="77777777" w:rsidR="000A06C9" w:rsidRPr="000A06C9" w:rsidRDefault="000A06C9" w:rsidP="000A06C9">
      <w:pPr>
        <w:pStyle w:val="ListBullet"/>
        <w:numPr>
          <w:ilvl w:val="0"/>
          <w:numId w:val="0"/>
        </w:numPr>
        <w:ind w:left="864"/>
        <w:rPr>
          <w:b/>
          <w:color w:val="000000" w:themeColor="text1"/>
        </w:rPr>
      </w:pPr>
    </w:p>
    <w:p w14:paraId="7CCD9A99" w14:textId="77777777" w:rsidR="00942E4B" w:rsidRPr="00942E4B" w:rsidRDefault="00942E4B" w:rsidP="00942E4B">
      <w:pPr>
        <w:pStyle w:val="ListBullet"/>
        <w:numPr>
          <w:ilvl w:val="0"/>
          <w:numId w:val="0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942E4B">
        <w:rPr>
          <w:rFonts w:asciiTheme="majorHAnsi" w:hAnsiTheme="majorHAnsi"/>
          <w:b/>
          <w:color w:val="000000" w:themeColor="text1"/>
          <w:sz w:val="24"/>
          <w:szCs w:val="24"/>
        </w:rPr>
        <w:t>Leadership and Service</w:t>
      </w:r>
    </w:p>
    <w:sdt>
      <w:sdtPr>
        <w:rPr>
          <w:b w:val="0"/>
          <w:bCs w:val="0"/>
          <w:caps w:val="0"/>
          <w:color w:val="000000" w:themeColor="text1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000000" w:themeColor="text1"/>
            </w:rPr>
            <w:id w:val="-1773932447"/>
            <w15:repeatingSectionItem/>
          </w:sdtPr>
          <w:sdtEndPr/>
          <w:sdtContent>
            <w:p w14:paraId="4F489B37" w14:textId="4DB9FB73" w:rsidR="004D6C22" w:rsidRPr="002034B1" w:rsidRDefault="004D6C22" w:rsidP="002034B1">
              <w:pPr>
                <w:pStyle w:val="Subsection"/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>ALPHA PHI OMEGA | UNIVERSITY OF SOUTHERN CALIFORNIA | 2017</w:t>
              </w:r>
              <w:r w:rsidR="002034B1">
                <w:rPr>
                  <w:color w:val="000000" w:themeColor="text1"/>
                </w:rPr>
                <w:t xml:space="preserve"> - Current</w:t>
              </w:r>
            </w:p>
            <w:p w14:paraId="2C59E592" w14:textId="2FF13FD9" w:rsidR="00716456" w:rsidRPr="004D6C22" w:rsidRDefault="004D6C22" w:rsidP="004D6C22">
              <w:pPr>
                <w:pStyle w:val="ListBullet"/>
                <w:numPr>
                  <w:ilvl w:val="0"/>
                  <w:numId w:val="6"/>
                </w:numPr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 xml:space="preserve">Provided service to different communities around Los Angeles such as renovating schools, helping the homeless on Skid Row, </w:t>
              </w:r>
            </w:p>
          </w:sdtContent>
        </w:sdt>
      </w:sdtContent>
    </w:sdt>
    <w:p w14:paraId="0FC8CC1D" w14:textId="77777777" w:rsidR="00716456" w:rsidRDefault="00716456" w:rsidP="00716456">
      <w:pPr>
        <w:pStyle w:val="ListBullet"/>
        <w:numPr>
          <w:ilvl w:val="0"/>
          <w:numId w:val="0"/>
        </w:numPr>
        <w:ind w:left="144" w:hanging="144"/>
        <w:rPr>
          <w:color w:val="000000" w:themeColor="text1"/>
        </w:rPr>
      </w:pPr>
    </w:p>
    <w:p w14:paraId="254B1F3F" w14:textId="77777777" w:rsidR="00716456" w:rsidRDefault="00716456" w:rsidP="00716456">
      <w:pPr>
        <w:pStyle w:val="ListBullet"/>
        <w:numPr>
          <w:ilvl w:val="0"/>
          <w:numId w:val="0"/>
        </w:numPr>
        <w:ind w:left="144" w:hanging="144"/>
        <w:rPr>
          <w:color w:val="000000" w:themeColor="text1"/>
        </w:rPr>
      </w:pPr>
    </w:p>
    <w:p w14:paraId="6DCF089F" w14:textId="4B99DDF3" w:rsidR="00716456" w:rsidRPr="00942E4B" w:rsidRDefault="00716456" w:rsidP="00716456">
      <w:pPr>
        <w:pStyle w:val="ListBullet"/>
        <w:numPr>
          <w:ilvl w:val="0"/>
          <w:numId w:val="0"/>
        </w:numPr>
        <w:ind w:left="144" w:hanging="144"/>
        <w:rPr>
          <w:b/>
          <w:color w:val="000000" w:themeColor="text1"/>
        </w:rPr>
      </w:pPr>
    </w:p>
    <w:sectPr w:rsidR="00716456" w:rsidRPr="00942E4B">
      <w:footerReference w:type="default" r:id="rId11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58310" w14:textId="77777777" w:rsidR="00820F13" w:rsidRDefault="00820F13">
      <w:pPr>
        <w:spacing w:after="0"/>
      </w:pPr>
      <w:r>
        <w:separator/>
      </w:r>
    </w:p>
  </w:endnote>
  <w:endnote w:type="continuationSeparator" w:id="0">
    <w:p w14:paraId="1AA02661" w14:textId="77777777" w:rsidR="00820F13" w:rsidRDefault="00820F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ED617" w14:textId="77777777" w:rsidR="00CD1F6E" w:rsidRDefault="005622E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13A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0E877" w14:textId="77777777" w:rsidR="00820F13" w:rsidRDefault="00820F13">
      <w:pPr>
        <w:spacing w:after="0"/>
      </w:pPr>
      <w:r>
        <w:separator/>
      </w:r>
    </w:p>
  </w:footnote>
  <w:footnote w:type="continuationSeparator" w:id="0">
    <w:p w14:paraId="50AACF6B" w14:textId="77777777" w:rsidR="00820F13" w:rsidRDefault="00820F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5FA24A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706D6D"/>
    <w:multiLevelType w:val="hybridMultilevel"/>
    <w:tmpl w:val="A202B1D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>
    <w:nsid w:val="0C681E38"/>
    <w:multiLevelType w:val="hybridMultilevel"/>
    <w:tmpl w:val="1CF8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45028"/>
    <w:multiLevelType w:val="hybridMultilevel"/>
    <w:tmpl w:val="8814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520CD"/>
    <w:multiLevelType w:val="hybridMultilevel"/>
    <w:tmpl w:val="0588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916F1"/>
    <w:multiLevelType w:val="hybridMultilevel"/>
    <w:tmpl w:val="BC16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A4279"/>
    <w:multiLevelType w:val="hybridMultilevel"/>
    <w:tmpl w:val="2BBAF77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4B"/>
    <w:rsid w:val="00023B22"/>
    <w:rsid w:val="000A06C9"/>
    <w:rsid w:val="000A5A1A"/>
    <w:rsid w:val="0012471E"/>
    <w:rsid w:val="00164664"/>
    <w:rsid w:val="001731DB"/>
    <w:rsid w:val="0019223D"/>
    <w:rsid w:val="001B2AF9"/>
    <w:rsid w:val="002034B1"/>
    <w:rsid w:val="00215E03"/>
    <w:rsid w:val="00294CBF"/>
    <w:rsid w:val="00304735"/>
    <w:rsid w:val="003873C3"/>
    <w:rsid w:val="003A7793"/>
    <w:rsid w:val="003D7B56"/>
    <w:rsid w:val="003F04A5"/>
    <w:rsid w:val="0041013A"/>
    <w:rsid w:val="00470CC7"/>
    <w:rsid w:val="004A638A"/>
    <w:rsid w:val="004B4CC0"/>
    <w:rsid w:val="004D6C22"/>
    <w:rsid w:val="005622E4"/>
    <w:rsid w:val="006C20A2"/>
    <w:rsid w:val="006E69FC"/>
    <w:rsid w:val="00716456"/>
    <w:rsid w:val="00731A34"/>
    <w:rsid w:val="007A53B0"/>
    <w:rsid w:val="008016F4"/>
    <w:rsid w:val="00820F13"/>
    <w:rsid w:val="0085153C"/>
    <w:rsid w:val="008909B9"/>
    <w:rsid w:val="00892BAD"/>
    <w:rsid w:val="008C3F0A"/>
    <w:rsid w:val="00942E4B"/>
    <w:rsid w:val="009A5F11"/>
    <w:rsid w:val="009E3769"/>
    <w:rsid w:val="00A63319"/>
    <w:rsid w:val="00AA0D2D"/>
    <w:rsid w:val="00B24704"/>
    <w:rsid w:val="00BC6839"/>
    <w:rsid w:val="00C008A0"/>
    <w:rsid w:val="00C60782"/>
    <w:rsid w:val="00CD1F6E"/>
    <w:rsid w:val="00D71886"/>
    <w:rsid w:val="00D76A20"/>
    <w:rsid w:val="00D8067F"/>
    <w:rsid w:val="00D8261E"/>
    <w:rsid w:val="00DF2582"/>
    <w:rsid w:val="00E4469A"/>
    <w:rsid w:val="00E979F4"/>
    <w:rsid w:val="00EF570B"/>
    <w:rsid w:val="00F311BB"/>
    <w:rsid w:val="00F703E4"/>
    <w:rsid w:val="00F913AB"/>
    <w:rsid w:val="00FE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61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F9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tevenMiao/Library/Containers/com.microsoft.Word/Data/Library/Caches/TM02918880/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7D5364DF14DA41838963BAA4DBD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33C0C-4DDA-7D43-951F-11AC931C8C07}"/>
      </w:docPartPr>
      <w:docPartBody>
        <w:p w:rsidR="004E193D" w:rsidRDefault="00C14598">
          <w:pPr>
            <w:pStyle w:val="CD7D5364DF14DA41838963BAA4DBD1C2"/>
          </w:pPr>
          <w:r>
            <w:t>[Your Name]</w:t>
          </w:r>
        </w:p>
      </w:docPartBody>
    </w:docPart>
    <w:docPart>
      <w:docPartPr>
        <w:name w:val="6EE026740AF9B24090FEC11FAB89F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1D8E9-A904-5442-AC10-BD81A9A802EB}"/>
      </w:docPartPr>
      <w:docPartBody>
        <w:p w:rsidR="004E193D" w:rsidRDefault="00C14598">
          <w:pPr>
            <w:pStyle w:val="6EE026740AF9B24090FEC11FAB89FF25"/>
          </w:pPr>
          <w:r>
            <w:t>[Address, City, ST  ZIP Code]</w:t>
          </w:r>
        </w:p>
      </w:docPartBody>
    </w:docPart>
    <w:docPart>
      <w:docPartPr>
        <w:name w:val="725522C2F01AF44DA9C9118A4A1EF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CFC6C-AF20-6E43-994F-150F246A7620}"/>
      </w:docPartPr>
      <w:docPartBody>
        <w:p w:rsidR="004E193D" w:rsidRDefault="00C14598">
          <w:pPr>
            <w:pStyle w:val="725522C2F01AF44DA9C9118A4A1EF590"/>
          </w:pPr>
          <w:r>
            <w:t>[Telephone]</w:t>
          </w:r>
        </w:p>
      </w:docPartBody>
    </w:docPart>
    <w:docPart>
      <w:docPartPr>
        <w:name w:val="B794C066FAC5024B8EA1B9E9A5554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D474D-DD2B-E048-BDF7-5946B034438D}"/>
      </w:docPartPr>
      <w:docPartBody>
        <w:p w:rsidR="004E193D" w:rsidRDefault="00C14598">
          <w:pPr>
            <w:pStyle w:val="B794C066FAC5024B8EA1B9E9A5554BF8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98"/>
    <w:rsid w:val="0024341C"/>
    <w:rsid w:val="0029282D"/>
    <w:rsid w:val="002C7F44"/>
    <w:rsid w:val="002F7551"/>
    <w:rsid w:val="00322A5E"/>
    <w:rsid w:val="003637EA"/>
    <w:rsid w:val="004D667D"/>
    <w:rsid w:val="004E193D"/>
    <w:rsid w:val="00536C7F"/>
    <w:rsid w:val="006746A2"/>
    <w:rsid w:val="006A1BA1"/>
    <w:rsid w:val="0071118C"/>
    <w:rsid w:val="007759CA"/>
    <w:rsid w:val="0088086C"/>
    <w:rsid w:val="00A336BB"/>
    <w:rsid w:val="00C14598"/>
    <w:rsid w:val="00EC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7D5364DF14DA41838963BAA4DBD1C2">
    <w:name w:val="CD7D5364DF14DA41838963BAA4DBD1C2"/>
  </w:style>
  <w:style w:type="paragraph" w:customStyle="1" w:styleId="6EE026740AF9B24090FEC11FAB89FF25">
    <w:name w:val="6EE026740AF9B24090FEC11FAB89FF25"/>
  </w:style>
  <w:style w:type="paragraph" w:customStyle="1" w:styleId="725522C2F01AF44DA9C9118A4A1EF590">
    <w:name w:val="725522C2F01AF44DA9C9118A4A1EF590"/>
  </w:style>
  <w:style w:type="paragraph" w:customStyle="1" w:styleId="B794C066FAC5024B8EA1B9E9A5554BF8">
    <w:name w:val="B794C066FAC5024B8EA1B9E9A5554BF8"/>
  </w:style>
  <w:style w:type="paragraph" w:customStyle="1" w:styleId="FEF99138DABCB44AA65243C888E364C2">
    <w:name w:val="FEF99138DABCB44AA65243C888E364C2"/>
  </w:style>
  <w:style w:type="paragraph" w:customStyle="1" w:styleId="32CB7A7A2F6CE4499A6965D62F1A4BFD">
    <w:name w:val="32CB7A7A2F6CE4499A6965D62F1A4BFD"/>
  </w:style>
  <w:style w:type="paragraph" w:customStyle="1" w:styleId="CC052B15E1032A4793CD0C8A30A48388">
    <w:name w:val="CC052B15E1032A4793CD0C8A30A48388"/>
  </w:style>
  <w:style w:type="paragraph" w:customStyle="1" w:styleId="FF8028DEB05C6E47A035C7CDC9D9636D">
    <w:name w:val="FF8028DEB05C6E47A035C7CDC9D9636D"/>
  </w:style>
  <w:style w:type="paragraph" w:customStyle="1" w:styleId="0F055282F10A704BB768BD5E36EFD190">
    <w:name w:val="0F055282F10A704BB768BD5E36EFD19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0006EC4B996154EBA81DD4EB123AC19">
    <w:name w:val="D0006EC4B996154EBA81DD4EB123AC19"/>
  </w:style>
  <w:style w:type="paragraph" w:customStyle="1" w:styleId="53AD6D81D371F442A6BC22FA0520B760">
    <w:name w:val="53AD6D81D371F442A6BC22FA0520B76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  <w:rPr>
      <w:rFonts w:cs="Times New Roman"/>
      <w:color w:val="404040" w:themeColor="text1" w:themeTint="BF"/>
      <w:sz w:val="18"/>
      <w:szCs w:val="22"/>
    </w:rPr>
  </w:style>
  <w:style w:type="paragraph" w:customStyle="1" w:styleId="55D215F33FA9FD44901B1D985ADBAC07">
    <w:name w:val="55D215F33FA9FD44901B1D985ADBAC07"/>
  </w:style>
  <w:style w:type="paragraph" w:customStyle="1" w:styleId="0D31C75A7351EC428A30EEAD1336135F">
    <w:name w:val="0D31C75A7351EC428A30EEAD1336135F"/>
  </w:style>
  <w:style w:type="paragraph" w:customStyle="1" w:styleId="D3E4DD2374B6FD479F6F267856D0DDFF">
    <w:name w:val="D3E4DD2374B6FD479F6F267856D0DDFF"/>
  </w:style>
  <w:style w:type="paragraph" w:customStyle="1" w:styleId="A50DCE1936D8E143BDD09319ED374CA9">
    <w:name w:val="A50DCE1936D8E143BDD09319ED374CA9"/>
  </w:style>
  <w:style w:type="paragraph" w:customStyle="1" w:styleId="5C369410B058404291B29E9A2D387539">
    <w:name w:val="5C369410B058404291B29E9A2D387539"/>
  </w:style>
  <w:style w:type="paragraph" w:customStyle="1" w:styleId="C14AFEE72559CE4B8F7C0C36467AB327">
    <w:name w:val="C14AFEE72559CE4B8F7C0C36467AB327"/>
  </w:style>
  <w:style w:type="paragraph" w:customStyle="1" w:styleId="3EB6E5072CEFE1478AF25ABE6E2492B1">
    <w:name w:val="3EB6E5072CEFE1478AF25ABE6E2492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120 High St, Perth Amboy NJ</CompanyAddress>
  <CompanyPhone>213-275-9619</CompanyPhone>
  <CompanyFax/>
  <CompanyEmail>miaos@usc.edu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functional resume template to highlight your skills. This is a good template for someone with limited job experience.  Get a professional look by using the built-in matching cover letter. You will find it by clicking on the Insert tab of the ribbon. Change the colors by using built-in themes.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842160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2012-06-11T13:35:00+00:00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1579029</Value>
    </PublishStatusLookup>
    <APAuthor xmlns="4873beb7-5857-4685-be1f-d57550cc96cc">
      <UserInfo>
        <DisplayName>REDMOND\v-alekha</DisplayName>
        <AccountId>2912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TP102918879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2EEB86-82AB-4BCF-957F-3008CCE63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1E4686-06DA-4F9B-80B0-14B3DB374C7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80</TotalTime>
  <Pages>1</Pages>
  <Words>227</Words>
  <Characters>1297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 Miao</dc:creator>
  <cp:lastModifiedBy>Microsoft Office User</cp:lastModifiedBy>
  <cp:revision>23</cp:revision>
  <dcterms:created xsi:type="dcterms:W3CDTF">2016-02-02T20:12:00Z</dcterms:created>
  <dcterms:modified xsi:type="dcterms:W3CDTF">2017-11-10T03:48:00Z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