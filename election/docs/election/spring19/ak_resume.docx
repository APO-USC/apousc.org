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366C3" w14:textId="77777777" w:rsidR="0016064D" w:rsidRDefault="0016064D" w:rsidP="001B5128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7A3F41" w14:textId="77777777" w:rsidR="0016064D" w:rsidRDefault="0016064D" w:rsidP="001B5128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D95032" w14:textId="77777777" w:rsidR="0016064D" w:rsidRPr="0016064D" w:rsidRDefault="0016064D" w:rsidP="0016064D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Aleksandra Konovnitsyna </w:t>
      </w:r>
    </w:p>
    <w:tbl>
      <w:tblPr>
        <w:tblStyle w:val="ResumeTable"/>
        <w:tblW w:w="5153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021"/>
      </w:tblGrid>
      <w:tr w:rsidR="00260D3F" w:rsidRPr="001B5128" w14:paraId="3B680B9E" w14:textId="77777777" w:rsidTr="001B5128">
        <w:trPr>
          <w:trHeight w:val="485"/>
          <w:tblHeader/>
        </w:trPr>
        <w:tc>
          <w:tcPr>
            <w:tcW w:w="5000" w:type="pct"/>
          </w:tcPr>
          <w:p w14:paraId="41E64EC1" w14:textId="656FA3FA" w:rsidR="00260D3F" w:rsidRPr="001B5128" w:rsidRDefault="009D4DA3" w:rsidP="008E1EE9">
            <w:pPr>
              <w:pStyle w:val="ContactInfo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3935 Wisconsin St. Los Angeles, CA 90037</w:t>
            </w:r>
            <w:r w:rsidR="00260D3F" w:rsidRPr="00EF701E">
              <w:rPr>
                <w:rFonts w:ascii="Times New Roman" w:hAnsi="Times New Roman" w:cs="Times New Roman"/>
                <w:b/>
              </w:rPr>
              <w:t>|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16064D">
              <w:rPr>
                <w:rFonts w:ascii="Times New Roman" w:hAnsi="Times New Roman" w:cs="Times New Roman"/>
              </w:rPr>
              <w:t>786-942-3660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260D3F" w:rsidRPr="00EF701E">
              <w:rPr>
                <w:rFonts w:ascii="Times New Roman" w:hAnsi="Times New Roman" w:cs="Times New Roman"/>
                <w:b/>
              </w:rPr>
              <w:t>|</w:t>
            </w:r>
            <w:r w:rsidR="00260D3F" w:rsidRPr="001B5128">
              <w:rPr>
                <w:rFonts w:ascii="Times New Roman" w:hAnsi="Times New Roman" w:cs="Times New Roman"/>
              </w:rPr>
              <w:t> </w:t>
            </w:r>
            <w:r w:rsidR="0016064D">
              <w:rPr>
                <w:rFonts w:ascii="Times New Roman" w:hAnsi="Times New Roman" w:cs="Times New Roman"/>
              </w:rPr>
              <w:t>AKonovnitsyna@gmail.com</w:t>
            </w:r>
          </w:p>
        </w:tc>
      </w:tr>
    </w:tbl>
    <w:sdt>
      <w:sdtPr>
        <w:rPr>
          <w:rFonts w:ascii="Times New Roman" w:hAnsi="Times New Roman" w:cs="Times New Roman"/>
        </w:rPr>
        <w:alias w:val="Education heading:"/>
        <w:tag w:val="Education heading:"/>
        <w:id w:val="1922675669"/>
        <w:placeholder>
          <w:docPart w:val="45892B2C0FA042BCA153ABF1E2BB0D9C"/>
        </w:placeholder>
        <w:temporary/>
        <w:showingPlcHdr/>
        <w15:appearance w15:val="hidden"/>
      </w:sdtPr>
      <w:sdtEndPr/>
      <w:sdtContent>
        <w:p w14:paraId="21928D82" w14:textId="77777777" w:rsidR="001B5128" w:rsidRPr="001B5128" w:rsidRDefault="001B5128" w:rsidP="0080404A">
          <w:pPr>
            <w:pStyle w:val="Heading1"/>
            <w:spacing w:before="0"/>
            <w:rPr>
              <w:rFonts w:ascii="Times New Roman" w:hAnsi="Times New Roman" w:cs="Times New Roman"/>
            </w:rPr>
          </w:pPr>
          <w:r w:rsidRPr="001B5128">
            <w:rPr>
              <w:rFonts w:ascii="Times New Roman" w:hAnsi="Times New Roman" w:cs="Times New Roman"/>
            </w:rPr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2130"/>
        <w:gridCol w:w="9534"/>
      </w:tblGrid>
      <w:tr w:rsidR="001B5128" w:rsidRPr="001B5128" w14:paraId="35CC6FCA" w14:textId="77777777" w:rsidTr="00624957">
        <w:trPr>
          <w:tblHeader/>
        </w:trPr>
        <w:tc>
          <w:tcPr>
            <w:tcW w:w="913" w:type="pct"/>
          </w:tcPr>
          <w:p w14:paraId="0E4B774A" w14:textId="77777777" w:rsidR="001B5128" w:rsidRPr="001B5128" w:rsidRDefault="0016064D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2016 </w:t>
            </w:r>
            <w:r w:rsidR="001B5128"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December </w:t>
            </w:r>
            <w:r w:rsidR="001B512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087" w:type="pct"/>
          </w:tcPr>
          <w:p w14:paraId="002C1B2B" w14:textId="77777777" w:rsidR="001B5128" w:rsidRDefault="0016064D" w:rsidP="007105F9">
            <w:pPr>
              <w:spacing w:after="0"/>
              <w:jc w:val="both"/>
              <w:rPr>
                <w:rStyle w:val="Emphasis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S. Human Biology</w:t>
            </w:r>
            <w:r w:rsidR="00FE0894">
              <w:rPr>
                <w:rFonts w:ascii="Times New Roman" w:hAnsi="Times New Roman" w:cs="Times New Roman"/>
              </w:rPr>
              <w:t>, </w:t>
            </w:r>
            <w:r w:rsidR="001B5128">
              <w:rPr>
                <w:rFonts w:ascii="Times New Roman" w:hAnsi="Times New Roman" w:cs="Times New Roman"/>
              </w:rPr>
              <w:t>Los Angeles, CA</w:t>
            </w:r>
            <w:r w:rsidR="00FE0894">
              <w:rPr>
                <w:rFonts w:ascii="Times New Roman" w:hAnsi="Times New Roman" w:cs="Times New Roman"/>
              </w:rPr>
              <w:t>, </w:t>
            </w:r>
            <w:r w:rsidR="001B5128">
              <w:rPr>
                <w:rStyle w:val="Emphasis"/>
                <w:rFonts w:ascii="Times New Roman" w:hAnsi="Times New Roman" w:cs="Times New Roman"/>
              </w:rPr>
              <w:t>University of Southern Californi</w:t>
            </w:r>
            <w:r>
              <w:rPr>
                <w:rStyle w:val="Emphasis"/>
                <w:rFonts w:ascii="Times New Roman" w:hAnsi="Times New Roman" w:cs="Times New Roman"/>
              </w:rPr>
              <w:t xml:space="preserve">a, </w:t>
            </w:r>
          </w:p>
          <w:p w14:paraId="371AE676" w14:textId="77777777" w:rsidR="002302DE" w:rsidRDefault="002302DE" w:rsidP="0080404A">
            <w:pPr>
              <w:spacing w:after="0"/>
              <w:rPr>
                <w:rFonts w:ascii="Times New Roman" w:hAnsi="Times New Roman" w:cs="Times New Roman"/>
              </w:rPr>
            </w:pPr>
          </w:p>
          <w:p w14:paraId="1E080C4C" w14:textId="77777777" w:rsidR="0016064D" w:rsidRPr="001B5128" w:rsidRDefault="0016064D" w:rsidP="0080404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EE96A5A" w14:textId="77777777" w:rsidR="00843164" w:rsidRPr="001B5128" w:rsidRDefault="00780F8A" w:rsidP="0080404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</w:t>
      </w:r>
      <w:sdt>
        <w:sdtPr>
          <w:rPr>
            <w:rFonts w:ascii="Times New Roman" w:hAnsi="Times New Roman" w:cs="Times New Roman"/>
          </w:rPr>
          <w:alias w:val="Experience heading:"/>
          <w:tag w:val="Experience heading:"/>
          <w:id w:val="899876606"/>
          <w:placeholder>
            <w:docPart w:val="0A08952F46A34B95BA153D17F383EA9A"/>
          </w:placeholder>
          <w:temporary/>
          <w:showingPlcHdr/>
          <w15:appearance w15:val="hidden"/>
        </w:sdtPr>
        <w:sdtEndPr/>
        <w:sdtContent>
          <w:r w:rsidR="00843164" w:rsidRPr="001B5128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2130"/>
        <w:gridCol w:w="9534"/>
      </w:tblGrid>
      <w:tr w:rsidR="00843164" w:rsidRPr="001B5128" w14:paraId="28A9F94C" w14:textId="77777777" w:rsidTr="0016064D">
        <w:trPr>
          <w:tblHeader/>
        </w:trPr>
        <w:tc>
          <w:tcPr>
            <w:tcW w:w="913" w:type="pct"/>
          </w:tcPr>
          <w:p w14:paraId="5BA1F3F5" w14:textId="77777777" w:rsidR="00843164" w:rsidRPr="0016064D" w:rsidRDefault="00843164" w:rsidP="0080404A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087" w:type="pct"/>
          </w:tcPr>
          <w:p w14:paraId="6F18E22E" w14:textId="77777777" w:rsidR="007D4D9B" w:rsidRPr="007D4D9B" w:rsidRDefault="007D4D9B" w:rsidP="0016064D">
            <w:pPr>
              <w:pStyle w:val="ListBullet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3164" w:rsidRPr="001B5128" w14:paraId="1C08C184" w14:textId="77777777" w:rsidTr="0016064D">
        <w:trPr>
          <w:trHeight w:val="486"/>
        </w:trPr>
        <w:tc>
          <w:tcPr>
            <w:tcW w:w="913" w:type="pct"/>
          </w:tcPr>
          <w:p w14:paraId="1BCD9262" w14:textId="77777777" w:rsidR="00843164" w:rsidRPr="001B5128" w:rsidRDefault="007F2FA1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Los Angeles, CA </w:t>
            </w:r>
            <w:r w:rsidR="00095B67">
              <w:rPr>
                <w:rFonts w:ascii="Times New Roman" w:hAnsi="Times New Roman" w:cs="Times New Roman"/>
              </w:rPr>
              <w:t>January 2016</w:t>
            </w:r>
            <w:r w:rsidR="00843164" w:rsidRPr="001B5128">
              <w:rPr>
                <w:rFonts w:ascii="Times New Roman" w:hAnsi="Times New Roman" w:cs="Times New Roman"/>
              </w:rPr>
              <w:t>-</w:t>
            </w:r>
            <w:r w:rsidR="00095B67">
              <w:rPr>
                <w:rFonts w:ascii="Times New Roman" w:hAnsi="Times New Roman" w:cs="Times New Roman"/>
              </w:rPr>
              <w:t>May 2017</w:t>
            </w:r>
          </w:p>
        </w:tc>
        <w:tc>
          <w:tcPr>
            <w:tcW w:w="4087" w:type="pct"/>
          </w:tcPr>
          <w:p w14:paraId="38756ECD" w14:textId="77777777" w:rsidR="00843164" w:rsidRPr="0016064D" w:rsidRDefault="0016064D" w:rsidP="007105F9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Assistant Entomologist at the Los Angeles Natural History Museum</w:t>
            </w:r>
          </w:p>
          <w:p w14:paraId="0C2886F7" w14:textId="77777777" w:rsidR="001B5128" w:rsidRDefault="007D4D9B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6064D">
              <w:rPr>
                <w:rFonts w:ascii="Times New Roman" w:hAnsi="Times New Roman" w:cs="Times New Roman"/>
              </w:rPr>
              <w:t>onducted research on the insect population in the Greater Los Angeles Area.</w:t>
            </w:r>
          </w:p>
          <w:p w14:paraId="09CE7911" w14:textId="77777777" w:rsidR="00F168B4" w:rsidRDefault="0016064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Educated the public on the importance of </w:t>
            </w:r>
            <w:proofErr w:type="spellStart"/>
            <w:r>
              <w:rPr>
                <w:rFonts w:ascii="Times New Roman" w:hAnsi="Times New Roman" w:cs="Times New Roman"/>
              </w:rPr>
              <w:t>BioDiversity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urban environments.</w:t>
            </w:r>
          </w:p>
          <w:p w14:paraId="510731A7" w14:textId="77777777" w:rsidR="00383784" w:rsidRPr="001B5128" w:rsidRDefault="0016064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Coordinated fellow colleagues in the absence of the head entomologist</w:t>
            </w:r>
          </w:p>
        </w:tc>
      </w:tr>
      <w:tr w:rsidR="002302DE" w:rsidRPr="001B5128" w14:paraId="10D4032F" w14:textId="77777777" w:rsidTr="0016064D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913" w:type="pct"/>
          </w:tcPr>
          <w:p w14:paraId="16F4A35F" w14:textId="77777777" w:rsidR="00C16A72" w:rsidRDefault="00C16A72" w:rsidP="0080404A">
            <w:pPr>
              <w:pStyle w:val="Date"/>
              <w:spacing w:after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Los Angeles, CA</w:t>
            </w:r>
          </w:p>
          <w:p w14:paraId="422C32C0" w14:textId="77777777" w:rsidR="002302DE" w:rsidRPr="001B5128" w:rsidRDefault="00095B67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2017</w:t>
            </w:r>
            <w:r w:rsidR="002302DE" w:rsidRPr="001B5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4087" w:type="pct"/>
          </w:tcPr>
          <w:p w14:paraId="34A3D547" w14:textId="77777777" w:rsidR="0016064D" w:rsidRPr="0016064D" w:rsidRDefault="0016064D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 Assistant at the USC School of Pharmacy</w:t>
            </w:r>
          </w:p>
          <w:p w14:paraId="0C39E35B" w14:textId="6775E5DC" w:rsidR="004940C2" w:rsidRPr="00BF225C" w:rsidRDefault="00AF17B5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 w:rsidRPr="00BF225C">
              <w:rPr>
                <w:rFonts w:ascii="Times New Roman" w:hAnsi="Times New Roman" w:cs="Times New Roman"/>
              </w:rPr>
              <w:t xml:space="preserve">  </w:t>
            </w:r>
            <w:r w:rsidR="00BB1F64">
              <w:rPr>
                <w:rFonts w:ascii="Times New Roman" w:hAnsi="Times New Roman" w:cs="Times New Roman"/>
              </w:rPr>
              <w:t>Conducted res</w:t>
            </w:r>
            <w:r w:rsidR="00066602">
              <w:rPr>
                <w:rFonts w:ascii="Times New Roman" w:hAnsi="Times New Roman" w:cs="Times New Roman"/>
              </w:rPr>
              <w:t xml:space="preserve">earch on the application of neurotransmitter inhibitors to potentially develop a drug that curbs alcohol addiction by lowering dependency on ethanol. </w:t>
            </w:r>
          </w:p>
          <w:p w14:paraId="5CA1918D" w14:textId="77777777" w:rsidR="00805448" w:rsidRDefault="00066602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Focused on collecting material ad analyzing previous studies to improve our current study. </w:t>
            </w:r>
          </w:p>
          <w:p w14:paraId="23D3D661" w14:textId="3773D2BD" w:rsidR="00066602" w:rsidRPr="00BF225C" w:rsidRDefault="00066602" w:rsidP="007105F9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Worked with a team of researchers in designing and carrying out various experiments in a professional setting.</w:t>
            </w:r>
          </w:p>
        </w:tc>
      </w:tr>
      <w:tr w:rsidR="004940C2" w:rsidRPr="001B5128" w14:paraId="73B48016" w14:textId="77777777" w:rsidTr="0016064D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913" w:type="pct"/>
          </w:tcPr>
          <w:p w14:paraId="308AE18A" w14:textId="3D59C1FD" w:rsidR="004940C2" w:rsidRPr="001B5128" w:rsidRDefault="004940C2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5AFB3F33" w14:textId="77777777" w:rsidR="0080404A" w:rsidRPr="00BF225C" w:rsidRDefault="0080404A" w:rsidP="0016064D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A2AFCB" w14:textId="77777777" w:rsidR="001B5128" w:rsidRPr="001B5128" w:rsidRDefault="00956722" w:rsidP="0080404A">
      <w:pPr>
        <w:pStyle w:val="Heading1"/>
        <w:spacing w:befor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Leadership heading:"/>
          <w:tag w:val="Leadership heading:"/>
          <w:id w:val="-597258693"/>
          <w:placeholder>
            <w:docPart w:val="F03BE1439C744CE1A31DB7201EC908BE"/>
          </w:placeholder>
          <w:temporary/>
          <w:showingPlcHdr/>
          <w15:appearance w15:val="hidden"/>
        </w:sdtPr>
        <w:sdtEndPr/>
        <w:sdtContent>
          <w:r w:rsidR="001B5128" w:rsidRPr="001B5128">
            <w:rPr>
              <w:rFonts w:ascii="Times New Roman" w:hAnsi="Times New Roman" w:cs="Times New Roman"/>
            </w:rPr>
            <w:t>Leadership</w:t>
          </w:r>
        </w:sdtContent>
      </w:sdt>
      <w:r w:rsidR="001B5128">
        <w:rPr>
          <w:rFonts w:ascii="Times New Roman" w:hAnsi="Times New Roman" w:cs="Times New Roman"/>
        </w:rPr>
        <w:t xml:space="preserve"> and involvement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Leadership table"/>
      </w:tblPr>
      <w:tblGrid>
        <w:gridCol w:w="2130"/>
        <w:gridCol w:w="9534"/>
      </w:tblGrid>
      <w:tr w:rsidR="00391805" w:rsidRPr="001B5128" w14:paraId="60CF9281" w14:textId="77777777" w:rsidTr="00B065E5">
        <w:trPr>
          <w:trHeight w:val="1602"/>
          <w:tblHeader/>
        </w:trPr>
        <w:tc>
          <w:tcPr>
            <w:tcW w:w="913" w:type="pct"/>
          </w:tcPr>
          <w:p w14:paraId="723EFCD9" w14:textId="7CCACE1A" w:rsidR="00391805" w:rsidRPr="001B5128" w:rsidRDefault="0016064D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2018</w:t>
            </w:r>
            <w:r w:rsidR="00391805" w:rsidRPr="001B5128">
              <w:rPr>
                <w:rFonts w:ascii="Times New Roman" w:hAnsi="Times New Roman" w:cs="Times New Roman"/>
              </w:rPr>
              <w:t>-</w:t>
            </w:r>
            <w:r w:rsidR="009D4DA3">
              <w:rPr>
                <w:rFonts w:ascii="Times New Roman" w:hAnsi="Times New Roman" w:cs="Times New Roman"/>
              </w:rPr>
              <w:t>May 2018</w:t>
            </w:r>
          </w:p>
        </w:tc>
        <w:tc>
          <w:tcPr>
            <w:tcW w:w="4087" w:type="pct"/>
          </w:tcPr>
          <w:p w14:paraId="757705A4" w14:textId="58DAE996" w:rsidR="00391805" w:rsidRPr="001B5128" w:rsidRDefault="009D4DA3" w:rsidP="007105F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Pledge Counselor</w:t>
            </w:r>
            <w:bookmarkStart w:id="0" w:name="_GoBack"/>
            <w:bookmarkEnd w:id="0"/>
            <w:r w:rsidR="001A6642" w:rsidRPr="004940C2">
              <w:rPr>
                <w:rFonts w:ascii="Times New Roman" w:hAnsi="Times New Roman" w:cs="Times New Roman"/>
                <w:b/>
              </w:rPr>
              <w:t>,</w:t>
            </w:r>
            <w:r w:rsidR="001A6642">
              <w:rPr>
                <w:rFonts w:ascii="Times New Roman" w:hAnsi="Times New Roman" w:cs="Times New Roman"/>
              </w:rPr>
              <w:t> </w:t>
            </w:r>
            <w:r w:rsidR="001A6642">
              <w:rPr>
                <w:rStyle w:val="Emphasis"/>
                <w:rFonts w:ascii="Times New Roman" w:hAnsi="Times New Roman" w:cs="Times New Roman"/>
              </w:rPr>
              <w:t>Alpha Phi Omega</w:t>
            </w:r>
            <w:r w:rsidR="00B92E45">
              <w:rPr>
                <w:rStyle w:val="Emphasis"/>
                <w:rFonts w:ascii="Times New Roman" w:hAnsi="Times New Roman" w:cs="Times New Roman"/>
              </w:rPr>
              <w:t>- Community Service Fraternity</w:t>
            </w:r>
          </w:p>
          <w:p w14:paraId="3270BDC3" w14:textId="77777777" w:rsidR="00622097" w:rsidRDefault="00066602" w:rsidP="00087E33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Was responsible for educating </w:t>
            </w:r>
            <w:r w:rsidR="00B065E5">
              <w:rPr>
                <w:rFonts w:ascii="Times New Roman" w:hAnsi="Times New Roman" w:cs="Times New Roman"/>
              </w:rPr>
              <w:t xml:space="preserve">new members of our organization on the history of our fraternity as well as make sure they were actively involved in their community through service. </w:t>
            </w:r>
          </w:p>
          <w:p w14:paraId="1159B1B0" w14:textId="77777777" w:rsidR="00B065E5" w:rsidRDefault="00B065E5" w:rsidP="00087E33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Planned out large scale events of up to 100 people </w:t>
            </w:r>
          </w:p>
          <w:p w14:paraId="72206BAC" w14:textId="55DFCA64" w:rsidR="00B065E5" w:rsidRPr="00B065E5" w:rsidRDefault="00B065E5" w:rsidP="00B065E5">
            <w:pPr>
              <w:pStyle w:val="ListBullet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as a team to make sure every new member had all the tools necessary to be an involved member of our organization and that all aspects of our pledging process ran smoothly</w:t>
            </w:r>
          </w:p>
        </w:tc>
      </w:tr>
      <w:tr w:rsidR="001A6642" w:rsidRPr="001B5128" w14:paraId="65B32E05" w14:textId="77777777" w:rsidTr="001A6642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163443CB" w14:textId="1BCAD707" w:rsidR="001A6642" w:rsidRPr="001B5128" w:rsidRDefault="001A6642" w:rsidP="0080404A">
            <w:pPr>
              <w:pStyle w:val="Date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087" w:type="pct"/>
          </w:tcPr>
          <w:p w14:paraId="6E198FEB" w14:textId="77777777" w:rsidR="002302DE" w:rsidRPr="001B5128" w:rsidRDefault="002302DE" w:rsidP="0016064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5F95534" w14:textId="77777777" w:rsidR="001B5128" w:rsidRPr="001B5128" w:rsidRDefault="00391805" w:rsidP="0080404A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Interests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130"/>
        <w:gridCol w:w="9534"/>
      </w:tblGrid>
      <w:tr w:rsidR="002302DE" w:rsidRPr="001B5128" w14:paraId="63693028" w14:textId="77777777" w:rsidTr="0014729D">
        <w:trPr>
          <w:trHeight w:val="20"/>
          <w:tblHeader/>
        </w:trPr>
        <w:tc>
          <w:tcPr>
            <w:tcW w:w="913" w:type="pct"/>
          </w:tcPr>
          <w:p w14:paraId="69466821" w14:textId="77777777" w:rsidR="002302DE" w:rsidRDefault="002302DE" w:rsidP="0018316B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2302DE">
              <w:rPr>
                <w:rFonts w:ascii="Times New Roman" w:hAnsi="Times New Roman" w:cs="Times New Roman"/>
                <w:b/>
              </w:rPr>
              <w:t xml:space="preserve"> Skill</w:t>
            </w:r>
            <w:r w:rsidR="0016064D">
              <w:rPr>
                <w:rFonts w:ascii="Times New Roman" w:hAnsi="Times New Roman" w:cs="Times New Roman"/>
                <w:b/>
              </w:rPr>
              <w:t>s:</w:t>
            </w:r>
          </w:p>
          <w:p w14:paraId="4D15BBB0" w14:textId="77777777" w:rsidR="0016064D" w:rsidRPr="0016064D" w:rsidRDefault="0016064D" w:rsidP="00160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7" w:type="pct"/>
          </w:tcPr>
          <w:p w14:paraId="55CE38E3" w14:textId="39DDA053" w:rsidR="002302DE" w:rsidRPr="001A6642" w:rsidRDefault="00E3167D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</w:t>
            </w:r>
            <w:r w:rsidR="002302DE">
              <w:rPr>
                <w:rFonts w:ascii="Times New Roman" w:hAnsi="Times New Roman" w:cs="Times New Roman"/>
              </w:rPr>
              <w:t>, Ad</w:t>
            </w:r>
            <w:r w:rsidR="0016064D">
              <w:rPr>
                <w:rFonts w:ascii="Times New Roman" w:hAnsi="Times New Roman" w:cs="Times New Roman"/>
              </w:rPr>
              <w:t>obe Photoshop,</w:t>
            </w:r>
            <w:r w:rsidR="00087E33">
              <w:rPr>
                <w:rFonts w:ascii="Times New Roman" w:hAnsi="Times New Roman" w:cs="Times New Roman"/>
              </w:rPr>
              <w:t xml:space="preserve"> Russian Language, </w:t>
            </w:r>
          </w:p>
        </w:tc>
      </w:tr>
      <w:tr w:rsidR="002302DE" w:rsidRPr="001A6642" w14:paraId="4F192932" w14:textId="77777777" w:rsidTr="002302DE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55696A9D" w14:textId="77777777" w:rsidR="002302DE" w:rsidRDefault="0016064D" w:rsidP="0018316B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Interests: </w:t>
            </w:r>
          </w:p>
          <w:p w14:paraId="482BDB15" w14:textId="77777777" w:rsidR="0016064D" w:rsidRDefault="0016064D" w:rsidP="0016064D"/>
          <w:p w14:paraId="4909FB08" w14:textId="77777777" w:rsidR="00066602" w:rsidRDefault="00066602" w:rsidP="0016064D"/>
          <w:p w14:paraId="3B3DC6CB" w14:textId="77777777" w:rsidR="00066602" w:rsidRDefault="00066602" w:rsidP="0016064D"/>
          <w:p w14:paraId="55808A7F" w14:textId="77777777" w:rsidR="0016064D" w:rsidRPr="0016064D" w:rsidRDefault="0016064D" w:rsidP="001606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87" w:type="pct"/>
          </w:tcPr>
          <w:p w14:paraId="3F4E0A1F" w14:textId="5D54CFE1" w:rsidR="0014729D" w:rsidRDefault="00B065E5" w:rsidP="0018316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Pain</w:t>
            </w:r>
            <w:r w:rsidR="00E3167D">
              <w:rPr>
                <w:rFonts w:ascii="Times New Roman" w:hAnsi="Times New Roman" w:cs="Times New Roman"/>
              </w:rPr>
              <w:t>ting, interior design, pottery, exercise</w:t>
            </w:r>
          </w:p>
          <w:p w14:paraId="2FE714E4" w14:textId="77777777" w:rsidR="002302DE" w:rsidRPr="001A6642" w:rsidRDefault="002302DE" w:rsidP="00066602">
            <w:pPr>
              <w:rPr>
                <w:rFonts w:ascii="Times New Roman" w:hAnsi="Times New Roman" w:cs="Times New Roman"/>
              </w:rPr>
            </w:pPr>
          </w:p>
        </w:tc>
      </w:tr>
    </w:tbl>
    <w:p w14:paraId="134E501D" w14:textId="77777777" w:rsidR="00260D3F" w:rsidRPr="001B5128" w:rsidRDefault="00260D3F" w:rsidP="007105F9">
      <w:pPr>
        <w:spacing w:after="0"/>
        <w:jc w:val="both"/>
        <w:rPr>
          <w:rFonts w:ascii="Times New Roman" w:hAnsi="Times New Roman" w:cs="Times New Roman"/>
        </w:rPr>
      </w:pPr>
    </w:p>
    <w:sectPr w:rsidR="00260D3F" w:rsidRPr="001B5128" w:rsidSect="0014729D">
      <w:footerReference w:type="default" r:id="rId10"/>
      <w:pgSz w:w="12240" w:h="15840"/>
      <w:pgMar w:top="288" w:right="288" w:bottom="288" w:left="28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A6B93" w14:textId="77777777" w:rsidR="00956722" w:rsidRDefault="00956722">
      <w:pPr>
        <w:spacing w:after="0"/>
      </w:pPr>
      <w:r>
        <w:separator/>
      </w:r>
    </w:p>
    <w:p w14:paraId="6F4D9DD9" w14:textId="77777777" w:rsidR="00956722" w:rsidRDefault="00956722"/>
  </w:endnote>
  <w:endnote w:type="continuationSeparator" w:id="0">
    <w:p w14:paraId="0CD067D1" w14:textId="77777777" w:rsidR="00956722" w:rsidRDefault="00956722">
      <w:pPr>
        <w:spacing w:after="0"/>
      </w:pPr>
      <w:r>
        <w:continuationSeparator/>
      </w:r>
    </w:p>
    <w:p w14:paraId="322B7F9D" w14:textId="77777777" w:rsidR="00956722" w:rsidRDefault="00956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E522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133E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6A63C" w14:textId="77777777" w:rsidR="00956722" w:rsidRDefault="00956722">
      <w:pPr>
        <w:spacing w:after="0"/>
      </w:pPr>
      <w:r>
        <w:separator/>
      </w:r>
    </w:p>
    <w:p w14:paraId="42944122" w14:textId="77777777" w:rsidR="00956722" w:rsidRDefault="00956722"/>
  </w:footnote>
  <w:footnote w:type="continuationSeparator" w:id="0">
    <w:p w14:paraId="567E3EBA" w14:textId="77777777" w:rsidR="00956722" w:rsidRDefault="00956722">
      <w:pPr>
        <w:spacing w:after="0"/>
      </w:pPr>
      <w:r>
        <w:continuationSeparator/>
      </w:r>
    </w:p>
    <w:p w14:paraId="44394A33" w14:textId="77777777" w:rsidR="00956722" w:rsidRDefault="0095672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28"/>
    <w:rsid w:val="00015247"/>
    <w:rsid w:val="00044B7F"/>
    <w:rsid w:val="00046224"/>
    <w:rsid w:val="00063412"/>
    <w:rsid w:val="00066602"/>
    <w:rsid w:val="00087E33"/>
    <w:rsid w:val="00095B67"/>
    <w:rsid w:val="000B2149"/>
    <w:rsid w:val="000C0CA7"/>
    <w:rsid w:val="000D390A"/>
    <w:rsid w:val="000F2762"/>
    <w:rsid w:val="00126049"/>
    <w:rsid w:val="0014523F"/>
    <w:rsid w:val="0014729D"/>
    <w:rsid w:val="00150494"/>
    <w:rsid w:val="00151B4B"/>
    <w:rsid w:val="0016064D"/>
    <w:rsid w:val="0018316B"/>
    <w:rsid w:val="001A1540"/>
    <w:rsid w:val="001A6642"/>
    <w:rsid w:val="001B2FC7"/>
    <w:rsid w:val="001B5128"/>
    <w:rsid w:val="002068AD"/>
    <w:rsid w:val="00212453"/>
    <w:rsid w:val="0022737B"/>
    <w:rsid w:val="002302DE"/>
    <w:rsid w:val="00254924"/>
    <w:rsid w:val="002563E8"/>
    <w:rsid w:val="00260D3F"/>
    <w:rsid w:val="002A5375"/>
    <w:rsid w:val="002C0051"/>
    <w:rsid w:val="002E752F"/>
    <w:rsid w:val="002F182B"/>
    <w:rsid w:val="003021AC"/>
    <w:rsid w:val="0031413A"/>
    <w:rsid w:val="00364087"/>
    <w:rsid w:val="00383784"/>
    <w:rsid w:val="00391805"/>
    <w:rsid w:val="003970A6"/>
    <w:rsid w:val="003C496B"/>
    <w:rsid w:val="00443992"/>
    <w:rsid w:val="004827F9"/>
    <w:rsid w:val="004940C2"/>
    <w:rsid w:val="004A0D99"/>
    <w:rsid w:val="004F35A0"/>
    <w:rsid w:val="005303B1"/>
    <w:rsid w:val="005664A0"/>
    <w:rsid w:val="005941BF"/>
    <w:rsid w:val="005B3694"/>
    <w:rsid w:val="005D18EB"/>
    <w:rsid w:val="005E2570"/>
    <w:rsid w:val="00605447"/>
    <w:rsid w:val="00622097"/>
    <w:rsid w:val="00624957"/>
    <w:rsid w:val="00650306"/>
    <w:rsid w:val="00693B17"/>
    <w:rsid w:val="006A66D5"/>
    <w:rsid w:val="006C37F8"/>
    <w:rsid w:val="007105F9"/>
    <w:rsid w:val="00721A2D"/>
    <w:rsid w:val="00762CE4"/>
    <w:rsid w:val="00780F8A"/>
    <w:rsid w:val="00797C46"/>
    <w:rsid w:val="007A6BEE"/>
    <w:rsid w:val="007C48C5"/>
    <w:rsid w:val="007D4D9B"/>
    <w:rsid w:val="007F2FA1"/>
    <w:rsid w:val="0080404A"/>
    <w:rsid w:val="00805448"/>
    <w:rsid w:val="00812C08"/>
    <w:rsid w:val="00843164"/>
    <w:rsid w:val="00854E7D"/>
    <w:rsid w:val="008551F7"/>
    <w:rsid w:val="0087250C"/>
    <w:rsid w:val="008B5DC0"/>
    <w:rsid w:val="008D26FB"/>
    <w:rsid w:val="008E1EE9"/>
    <w:rsid w:val="00931654"/>
    <w:rsid w:val="00931D1F"/>
    <w:rsid w:val="00937865"/>
    <w:rsid w:val="00953555"/>
    <w:rsid w:val="00956722"/>
    <w:rsid w:val="009833D4"/>
    <w:rsid w:val="009A59B3"/>
    <w:rsid w:val="009B7F66"/>
    <w:rsid w:val="009D4DA3"/>
    <w:rsid w:val="009F010E"/>
    <w:rsid w:val="00A133E3"/>
    <w:rsid w:val="00A32834"/>
    <w:rsid w:val="00A82DCC"/>
    <w:rsid w:val="00AF17B5"/>
    <w:rsid w:val="00AF27C7"/>
    <w:rsid w:val="00AF2F50"/>
    <w:rsid w:val="00AF3C71"/>
    <w:rsid w:val="00B065E5"/>
    <w:rsid w:val="00B80FAD"/>
    <w:rsid w:val="00B92E45"/>
    <w:rsid w:val="00BB1F64"/>
    <w:rsid w:val="00BE4ED2"/>
    <w:rsid w:val="00BF225C"/>
    <w:rsid w:val="00C02E26"/>
    <w:rsid w:val="00C067C5"/>
    <w:rsid w:val="00C16A72"/>
    <w:rsid w:val="00C65844"/>
    <w:rsid w:val="00C768E9"/>
    <w:rsid w:val="00C9377E"/>
    <w:rsid w:val="00CB400A"/>
    <w:rsid w:val="00CC05D9"/>
    <w:rsid w:val="00CD7582"/>
    <w:rsid w:val="00CE4F7B"/>
    <w:rsid w:val="00CE7CC9"/>
    <w:rsid w:val="00D0020C"/>
    <w:rsid w:val="00D06E8C"/>
    <w:rsid w:val="00D55E8E"/>
    <w:rsid w:val="00D621B6"/>
    <w:rsid w:val="00D65641"/>
    <w:rsid w:val="00D67F61"/>
    <w:rsid w:val="00D81F4E"/>
    <w:rsid w:val="00D86117"/>
    <w:rsid w:val="00DF5F0F"/>
    <w:rsid w:val="00DF634F"/>
    <w:rsid w:val="00E07F59"/>
    <w:rsid w:val="00E3167D"/>
    <w:rsid w:val="00E76367"/>
    <w:rsid w:val="00EF701E"/>
    <w:rsid w:val="00F168B4"/>
    <w:rsid w:val="00F25533"/>
    <w:rsid w:val="00F26302"/>
    <w:rsid w:val="00F6077F"/>
    <w:rsid w:val="00F63B5F"/>
    <w:rsid w:val="00F955EB"/>
    <w:rsid w:val="00FE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0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843164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c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08952F46A34B95BA153D17F383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873C6-BE04-4B3C-9AFB-3710F2359767}"/>
      </w:docPartPr>
      <w:docPartBody>
        <w:p w:rsidR="003E156A" w:rsidRDefault="00275D32">
          <w:pPr>
            <w:pStyle w:val="0A08952F46A34B95BA153D17F383EA9A"/>
          </w:pPr>
          <w:r w:rsidRPr="00843164">
            <w:t>Experience</w:t>
          </w:r>
        </w:p>
      </w:docPartBody>
    </w:docPart>
    <w:docPart>
      <w:docPartPr>
        <w:name w:val="45892B2C0FA042BCA153ABF1E2BB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BC3C6-9A55-46EA-B8B1-0F7B7EED531F}"/>
      </w:docPartPr>
      <w:docPartBody>
        <w:p w:rsidR="003E156A" w:rsidRDefault="00EC1935" w:rsidP="00EC1935">
          <w:pPr>
            <w:pStyle w:val="45892B2C0FA042BCA153ABF1E2BB0D9C"/>
          </w:pPr>
          <w:r w:rsidRPr="00843164">
            <w:t>Education</w:t>
          </w:r>
        </w:p>
      </w:docPartBody>
    </w:docPart>
    <w:docPart>
      <w:docPartPr>
        <w:name w:val="F03BE1439C744CE1A31DB7201EC90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669D1-6B9B-45D0-82EE-0E16E20C2618}"/>
      </w:docPartPr>
      <w:docPartBody>
        <w:p w:rsidR="003E156A" w:rsidRDefault="00EC1935" w:rsidP="00EC1935">
          <w:pPr>
            <w:pStyle w:val="F03BE1439C744CE1A31DB7201EC908BE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35"/>
    <w:rsid w:val="00275D32"/>
    <w:rsid w:val="003E156A"/>
    <w:rsid w:val="00651C37"/>
    <w:rsid w:val="00A205DD"/>
    <w:rsid w:val="00B732CB"/>
    <w:rsid w:val="00CA1D9A"/>
    <w:rsid w:val="00EC1935"/>
    <w:rsid w:val="00F3227A"/>
    <w:rsid w:val="00F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6040AD43B4B4C865F246DDE99325F">
    <w:name w:val="D736040AD43B4B4C865F246DDE99325F"/>
  </w:style>
  <w:style w:type="paragraph" w:customStyle="1" w:styleId="A16E344A3C764E3BBD7A72BBF623CDC5">
    <w:name w:val="A16E344A3C764E3BBD7A72BBF623CDC5"/>
  </w:style>
  <w:style w:type="paragraph" w:customStyle="1" w:styleId="E62B834E759942EFA2FFC2CDE05696A2">
    <w:name w:val="E62B834E759942EFA2FFC2CDE05696A2"/>
  </w:style>
  <w:style w:type="paragraph" w:customStyle="1" w:styleId="5AB1983DD23B444BA18AA8B148381ACB">
    <w:name w:val="5AB1983DD23B444BA18AA8B148381ACB"/>
  </w:style>
  <w:style w:type="paragraph" w:customStyle="1" w:styleId="A5F6CF8FC85B443794EDBC83661254AE">
    <w:name w:val="A5F6CF8FC85B443794EDBC83661254AE"/>
  </w:style>
  <w:style w:type="paragraph" w:customStyle="1" w:styleId="E6A21646FEFF4A0498878D0445E33F06">
    <w:name w:val="E6A21646FEFF4A0498878D0445E33F06"/>
  </w:style>
  <w:style w:type="paragraph" w:customStyle="1" w:styleId="56DD115F8C914D6CBA2F00392ABB9455">
    <w:name w:val="56DD115F8C914D6CBA2F00392ABB9455"/>
  </w:style>
  <w:style w:type="paragraph" w:customStyle="1" w:styleId="33489ED9B1BB449F96AAA70170D07C32">
    <w:name w:val="33489ED9B1BB449F96AAA70170D07C32"/>
  </w:style>
  <w:style w:type="paragraph" w:customStyle="1" w:styleId="0A08952F46A34B95BA153D17F383EA9A">
    <w:name w:val="0A08952F46A34B95BA153D17F383EA9A"/>
  </w:style>
  <w:style w:type="paragraph" w:customStyle="1" w:styleId="1B0F93610A6B43069202DE7B59CD7688">
    <w:name w:val="1B0F93610A6B43069202DE7B59CD7688"/>
  </w:style>
  <w:style w:type="paragraph" w:customStyle="1" w:styleId="40583952BB534D2BA7F9C08522D43E68">
    <w:name w:val="40583952BB534D2BA7F9C08522D43E68"/>
  </w:style>
  <w:style w:type="paragraph" w:customStyle="1" w:styleId="9EA97136A7124894BE734203C1D0C9FF">
    <w:name w:val="9EA97136A7124894BE734203C1D0C9FF"/>
  </w:style>
  <w:style w:type="character" w:styleId="Emphasis">
    <w:name w:val="Emphasis"/>
    <w:basedOn w:val="DefaultParagraphFont"/>
    <w:uiPriority w:val="7"/>
    <w:unhideWhenUsed/>
    <w:qFormat/>
    <w:rsid w:val="00EC1935"/>
    <w:rPr>
      <w:i/>
      <w:iCs/>
      <w:color w:val="404040" w:themeColor="text1" w:themeTint="BF"/>
    </w:rPr>
  </w:style>
  <w:style w:type="paragraph" w:customStyle="1" w:styleId="93CC5B6F6F454B34A7C7D5BF04F727DF">
    <w:name w:val="93CC5B6F6F454B34A7C7D5BF04F727DF"/>
  </w:style>
  <w:style w:type="paragraph" w:customStyle="1" w:styleId="AE7C8EB4B8014F5A8E2775EC291C3CF4">
    <w:name w:val="AE7C8EB4B8014F5A8E2775EC291C3CF4"/>
  </w:style>
  <w:style w:type="paragraph" w:customStyle="1" w:styleId="20C53C0FC84945AABDF1A66872B978AE">
    <w:name w:val="20C53C0FC84945AABDF1A66872B978AE"/>
  </w:style>
  <w:style w:type="paragraph" w:customStyle="1" w:styleId="E261F5C12ECD4F12A94420933DFB035D">
    <w:name w:val="E261F5C12ECD4F12A94420933DFB035D"/>
  </w:style>
  <w:style w:type="paragraph" w:customStyle="1" w:styleId="E53A5033D1F844938232000F13B86E61">
    <w:name w:val="E53A5033D1F844938232000F13B86E61"/>
  </w:style>
  <w:style w:type="paragraph" w:customStyle="1" w:styleId="C800449B23E545B7BA3F6EBAC4DA759F">
    <w:name w:val="C800449B23E545B7BA3F6EBAC4DA759F"/>
  </w:style>
  <w:style w:type="paragraph" w:customStyle="1" w:styleId="9778077FA41141CE8B6D64894AC3FB1A">
    <w:name w:val="9778077FA41141CE8B6D64894AC3FB1A"/>
  </w:style>
  <w:style w:type="paragraph" w:customStyle="1" w:styleId="8536922E5E464BFFBADE9B77064D4A1E">
    <w:name w:val="8536922E5E464BFFBADE9B77064D4A1E"/>
  </w:style>
  <w:style w:type="paragraph" w:customStyle="1" w:styleId="E61D26CE79544C8987C473961B5F9BC8">
    <w:name w:val="E61D26CE79544C8987C473961B5F9BC8"/>
  </w:style>
  <w:style w:type="paragraph" w:customStyle="1" w:styleId="60A5A81D41A64E5DB863097FE57A0A49">
    <w:name w:val="60A5A81D41A64E5DB863097FE57A0A49"/>
  </w:style>
  <w:style w:type="paragraph" w:customStyle="1" w:styleId="4A969B7D071C42F8814EDABACBF9F6BA">
    <w:name w:val="4A969B7D071C42F8814EDABACBF9F6BA"/>
  </w:style>
  <w:style w:type="paragraph" w:customStyle="1" w:styleId="F368E25CA7AF4630BB48271879E54C92">
    <w:name w:val="F368E25CA7AF4630BB48271879E54C92"/>
  </w:style>
  <w:style w:type="paragraph" w:customStyle="1" w:styleId="1A4C061281B94B3EAB7389FC1D4C7938">
    <w:name w:val="1A4C061281B94B3EAB7389FC1D4C7938"/>
  </w:style>
  <w:style w:type="paragraph" w:customStyle="1" w:styleId="035DAC3433E94EBAB4752AF8F50CBE7C">
    <w:name w:val="035DAC3433E94EBAB4752AF8F50CBE7C"/>
  </w:style>
  <w:style w:type="paragraph" w:customStyle="1" w:styleId="3403B02DDD0A41359D710A55ED2DA143">
    <w:name w:val="3403B02DDD0A41359D710A55ED2DA143"/>
  </w:style>
  <w:style w:type="paragraph" w:customStyle="1" w:styleId="E5DAFBCDA0BB4E94902086E8F32C221E">
    <w:name w:val="E5DAFBCDA0BB4E94902086E8F32C221E"/>
  </w:style>
  <w:style w:type="paragraph" w:customStyle="1" w:styleId="D0B447CB3F0D4723B6FD7E34A175439A">
    <w:name w:val="D0B447CB3F0D4723B6FD7E34A175439A"/>
  </w:style>
  <w:style w:type="paragraph" w:customStyle="1" w:styleId="45892B2C0FA042BCA153ABF1E2BB0D9C">
    <w:name w:val="45892B2C0FA042BCA153ABF1E2BB0D9C"/>
    <w:rsid w:val="00EC1935"/>
  </w:style>
  <w:style w:type="paragraph" w:customStyle="1" w:styleId="08D183C442ED4C02BE769104C58C936D">
    <w:name w:val="08D183C442ED4C02BE769104C58C936D"/>
    <w:rsid w:val="00EC1935"/>
  </w:style>
  <w:style w:type="paragraph" w:customStyle="1" w:styleId="50754AF925E043BEB0AACC3E795A4017">
    <w:name w:val="50754AF925E043BEB0AACC3E795A4017"/>
    <w:rsid w:val="00EC1935"/>
  </w:style>
  <w:style w:type="paragraph" w:customStyle="1" w:styleId="C440757267DC4AD1BD106E0E8B0D5C4C">
    <w:name w:val="C440757267DC4AD1BD106E0E8B0D5C4C"/>
    <w:rsid w:val="00EC1935"/>
  </w:style>
  <w:style w:type="paragraph" w:customStyle="1" w:styleId="3A999AF8B7484435A086D8FCD9537150">
    <w:name w:val="3A999AF8B7484435A086D8FCD9537150"/>
    <w:rsid w:val="00EC1935"/>
  </w:style>
  <w:style w:type="paragraph" w:customStyle="1" w:styleId="519BCE4B71BD4082A68C13FEAF27610F">
    <w:name w:val="519BCE4B71BD4082A68C13FEAF27610F"/>
    <w:rsid w:val="00EC1935"/>
  </w:style>
  <w:style w:type="paragraph" w:customStyle="1" w:styleId="9169B172611240E9B6AABB3811C90C29">
    <w:name w:val="9169B172611240E9B6AABB3811C90C29"/>
    <w:rsid w:val="00EC1935"/>
  </w:style>
  <w:style w:type="paragraph" w:customStyle="1" w:styleId="E2642DD1CED84A8AB5AE785865E19DD1">
    <w:name w:val="E2642DD1CED84A8AB5AE785865E19DD1"/>
    <w:rsid w:val="00EC1935"/>
  </w:style>
  <w:style w:type="paragraph" w:customStyle="1" w:styleId="9A870ACB85D24E03A291A2DDAA010393">
    <w:name w:val="9A870ACB85D24E03A291A2DDAA010393"/>
    <w:rsid w:val="00EC1935"/>
  </w:style>
  <w:style w:type="paragraph" w:customStyle="1" w:styleId="5006B174004047E79D62F3095318EEE9">
    <w:name w:val="5006B174004047E79D62F3095318EEE9"/>
    <w:rsid w:val="00EC1935"/>
  </w:style>
  <w:style w:type="paragraph" w:customStyle="1" w:styleId="43AAB4A4600F431B98B85DEDDEBC032A">
    <w:name w:val="43AAB4A4600F431B98B85DEDDEBC032A"/>
    <w:rsid w:val="00EC1935"/>
  </w:style>
  <w:style w:type="paragraph" w:customStyle="1" w:styleId="F03BE1439C744CE1A31DB7201EC908BE">
    <w:name w:val="F03BE1439C744CE1A31DB7201EC908BE"/>
    <w:rsid w:val="00EC1935"/>
  </w:style>
  <w:style w:type="paragraph" w:customStyle="1" w:styleId="9B5B18AA30B045019B5AA4E62BCA9EAE">
    <w:name w:val="9B5B18AA30B045019B5AA4E62BCA9EAE"/>
    <w:rsid w:val="00EC1935"/>
  </w:style>
  <w:style w:type="paragraph" w:customStyle="1" w:styleId="344C02EDEC004D98AF431F1B63C1C71E">
    <w:name w:val="344C02EDEC004D98AF431F1B63C1C71E"/>
    <w:rsid w:val="00EC1935"/>
  </w:style>
  <w:style w:type="paragraph" w:customStyle="1" w:styleId="F0741C7178CD4776A812CF9F0041C38D">
    <w:name w:val="F0741C7178CD4776A812CF9F0041C38D"/>
    <w:rsid w:val="00EC1935"/>
  </w:style>
  <w:style w:type="paragraph" w:customStyle="1" w:styleId="98C996E9BFB644CFB4CE5CA9BD3E2B1B">
    <w:name w:val="98C996E9BFB644CFB4CE5CA9BD3E2B1B"/>
    <w:rsid w:val="00EC1935"/>
  </w:style>
  <w:style w:type="paragraph" w:customStyle="1" w:styleId="EB57FDB8329B4CB6B9CE92E023D12FE2">
    <w:name w:val="EB57FDB8329B4CB6B9CE92E023D12FE2"/>
    <w:rsid w:val="00EC1935"/>
  </w:style>
  <w:style w:type="paragraph" w:customStyle="1" w:styleId="BED6BE7E4B6F4D4FAC3D80D085D676DB">
    <w:name w:val="BED6BE7E4B6F4D4FAC3D80D085D676DB"/>
    <w:rsid w:val="00EC1935"/>
  </w:style>
  <w:style w:type="paragraph" w:customStyle="1" w:styleId="05086A7CD9C24973B6B16310BBD768A6">
    <w:name w:val="05086A7CD9C24973B6B16310BBD768A6"/>
    <w:rsid w:val="00EC1935"/>
  </w:style>
  <w:style w:type="paragraph" w:customStyle="1" w:styleId="0E85271747FE4CF595158AD5C8F9DD19">
    <w:name w:val="0E85271747FE4CF595158AD5C8F9DD19"/>
    <w:rsid w:val="00EC1935"/>
  </w:style>
  <w:style w:type="paragraph" w:customStyle="1" w:styleId="19EB92061EE141AB8DA9EF124DBDA5FA">
    <w:name w:val="19EB92061EE141AB8DA9EF124DBDA5FA"/>
    <w:rsid w:val="00EC1935"/>
  </w:style>
  <w:style w:type="paragraph" w:customStyle="1" w:styleId="0D6DB8EB12F4446282F00286BC9D1F3E">
    <w:name w:val="0D6DB8EB12F4446282F00286BC9D1F3E"/>
    <w:rsid w:val="00EC1935"/>
  </w:style>
  <w:style w:type="paragraph" w:customStyle="1" w:styleId="6080E53FBC3F4412A2231DD842ED78C4">
    <w:name w:val="6080E53FBC3F4412A2231DD842ED78C4"/>
    <w:rsid w:val="00EC1935"/>
  </w:style>
  <w:style w:type="paragraph" w:customStyle="1" w:styleId="74014D3668034A21881415F0E4344695">
    <w:name w:val="74014D3668034A21881415F0E4344695"/>
    <w:rsid w:val="00EC1935"/>
  </w:style>
  <w:style w:type="paragraph" w:customStyle="1" w:styleId="6726E03BD86843818FF5A635D025FE4D">
    <w:name w:val="6726E03BD86843818FF5A635D025FE4D"/>
    <w:rsid w:val="00EC1935"/>
  </w:style>
  <w:style w:type="paragraph" w:customStyle="1" w:styleId="9635AAA3737544C7918A06A05D0EE7EE">
    <w:name w:val="9635AAA3737544C7918A06A05D0EE7EE"/>
    <w:rsid w:val="00EC1935"/>
  </w:style>
  <w:style w:type="paragraph" w:customStyle="1" w:styleId="071C357A9C7D4873A8737FB7B1585DE7">
    <w:name w:val="071C357A9C7D4873A8737FB7B1585DE7"/>
    <w:rsid w:val="00EC1935"/>
  </w:style>
  <w:style w:type="paragraph" w:customStyle="1" w:styleId="46A1378D04544A5B800C52C014DD1B49">
    <w:name w:val="46A1378D04544A5B800C52C014DD1B49"/>
    <w:rsid w:val="00EC1935"/>
  </w:style>
  <w:style w:type="paragraph" w:customStyle="1" w:styleId="4BE5E8CB4B0F4F65B1A32A53C4183C94">
    <w:name w:val="4BE5E8CB4B0F4F65B1A32A53C4183C94"/>
    <w:rsid w:val="00EC1935"/>
  </w:style>
  <w:style w:type="paragraph" w:customStyle="1" w:styleId="6DA765A0263F4FAF9806EF6D87278652">
    <w:name w:val="6DA765A0263F4FAF9806EF6D87278652"/>
    <w:rsid w:val="00EC1935"/>
  </w:style>
  <w:style w:type="paragraph" w:customStyle="1" w:styleId="B01ED4EDBEDC474D8F1072C007E14D78">
    <w:name w:val="B01ED4EDBEDC474D8F1072C007E14D78"/>
    <w:rsid w:val="00EC1935"/>
  </w:style>
  <w:style w:type="paragraph" w:customStyle="1" w:styleId="23D854800D9B4CA18815414D909EA25B">
    <w:name w:val="23D854800D9B4CA18815414D909EA25B"/>
    <w:rsid w:val="00EC1935"/>
  </w:style>
  <w:style w:type="paragraph" w:customStyle="1" w:styleId="2442D6C564E749FFA1D307B616EE6AB9">
    <w:name w:val="2442D6C564E749FFA1D307B616EE6AB9"/>
    <w:rsid w:val="003E156A"/>
  </w:style>
  <w:style w:type="paragraph" w:customStyle="1" w:styleId="367E35B0193144FBA0BEBA342ED32A45">
    <w:name w:val="367E35B0193144FBA0BEBA342ED32A45"/>
    <w:rsid w:val="003E1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C:\Users\Grace\AppData\Roaming\Microsoft\Templates\Resume.dotx</Template>
  <TotalTime>2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 Experience</vt:lpstr>
      <vt:lpstr>Leadership and involvement</vt:lpstr>
      <vt:lpstr>Skills and Interests</vt:lpstr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Microsoft Office User</cp:lastModifiedBy>
  <cp:revision>2</cp:revision>
  <dcterms:created xsi:type="dcterms:W3CDTF">2018-11-19T07:28:00Z</dcterms:created>
  <dcterms:modified xsi:type="dcterms:W3CDTF">2018-11-19T07:28:00Z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