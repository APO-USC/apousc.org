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14729D" w:rsidRDefault="001B5128" w:rsidP="001B5128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729D">
        <w:rPr>
          <w:rFonts w:ascii="Times New Roman" w:hAnsi="Times New Roman" w:cs="Times New Roman"/>
          <w:b/>
          <w:sz w:val="36"/>
          <w:szCs w:val="36"/>
        </w:rPr>
        <w:t>Grace camia</w:t>
      </w:r>
    </w:p>
    <w:tbl>
      <w:tblPr>
        <w:tblStyle w:val="ResumeTable"/>
        <w:tblW w:w="5153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021"/>
      </w:tblGrid>
      <w:tr w:rsidR="00260D3F" w:rsidRPr="001B5128" w:rsidTr="001B5128">
        <w:trPr>
          <w:trHeight w:val="485"/>
          <w:tblHeader/>
        </w:trPr>
        <w:tc>
          <w:tcPr>
            <w:tcW w:w="5000" w:type="pct"/>
          </w:tcPr>
          <w:p w:rsidR="00260D3F" w:rsidRPr="001B5128" w:rsidRDefault="001B5128" w:rsidP="008E1EE9">
            <w:pPr>
              <w:pStyle w:val="ContactInfo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33-55 14</w:t>
            </w:r>
            <w:r w:rsidRPr="001B512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St. </w:t>
            </w:r>
            <w:proofErr w:type="spellStart"/>
            <w:r>
              <w:rPr>
                <w:rFonts w:ascii="Times New Roman" w:hAnsi="Times New Roman" w:cs="Times New Roman"/>
              </w:rPr>
              <w:t>LIC</w:t>
            </w:r>
            <w:proofErr w:type="spellEnd"/>
            <w:r>
              <w:rPr>
                <w:rFonts w:ascii="Times New Roman" w:hAnsi="Times New Roman" w:cs="Times New Roman"/>
              </w:rPr>
              <w:t>, NY 11106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260D3F" w:rsidRPr="00EF701E">
              <w:rPr>
                <w:rFonts w:ascii="Times New Roman" w:hAnsi="Times New Roman" w:cs="Times New Roman"/>
                <w:b/>
              </w:rPr>
              <w:t>|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EF701E">
              <w:rPr>
                <w:rFonts w:ascii="Times New Roman" w:hAnsi="Times New Roman" w:cs="Times New Roman"/>
              </w:rPr>
              <w:t>(917) 545-</w:t>
            </w:r>
            <w:r>
              <w:rPr>
                <w:rFonts w:ascii="Times New Roman" w:hAnsi="Times New Roman" w:cs="Times New Roman"/>
              </w:rPr>
              <w:t>5183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260D3F" w:rsidRPr="00EF701E">
              <w:rPr>
                <w:rFonts w:ascii="Times New Roman" w:hAnsi="Times New Roman" w:cs="Times New Roman"/>
                <w:b/>
              </w:rPr>
              <w:t>|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gracecamia@gmail.com</w:t>
            </w:r>
          </w:p>
        </w:tc>
      </w:tr>
    </w:tbl>
    <w:sdt>
      <w:sdtPr>
        <w:rPr>
          <w:rFonts w:ascii="Times New Roman" w:hAnsi="Times New Roman" w:cs="Times New Roman"/>
        </w:rPr>
        <w:alias w:val="Education heading:"/>
        <w:tag w:val="Education heading:"/>
        <w:id w:val="1922675669"/>
        <w:placeholder>
          <w:docPart w:val="45892B2C0FA042BCA153ABF1E2BB0D9C"/>
        </w:placeholder>
        <w:temporary/>
        <w:showingPlcHdr/>
        <w15:appearance w15:val="hidden"/>
      </w:sdtPr>
      <w:sdtEndPr/>
      <w:sdtContent>
        <w:p w:rsidR="001B5128" w:rsidRPr="001B5128" w:rsidRDefault="001B5128" w:rsidP="0080404A">
          <w:pPr>
            <w:pStyle w:val="Heading1"/>
            <w:spacing w:before="0"/>
            <w:rPr>
              <w:rFonts w:ascii="Times New Roman" w:hAnsi="Times New Roman" w:cs="Times New Roman"/>
            </w:rPr>
          </w:pPr>
          <w:r w:rsidRPr="001B5128">
            <w:rPr>
              <w:rFonts w:ascii="Times New Roman" w:hAnsi="Times New Roman" w:cs="Times New Roman"/>
            </w:rPr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2130"/>
        <w:gridCol w:w="9534"/>
      </w:tblGrid>
      <w:tr w:rsidR="001B5128" w:rsidRPr="001B5128" w:rsidTr="00C02EF5">
        <w:trPr>
          <w:tblHeader/>
        </w:trPr>
        <w:tc>
          <w:tcPr>
            <w:tcW w:w="913" w:type="pct"/>
          </w:tcPr>
          <w:p w:rsidR="001B5128" w:rsidRPr="001B5128" w:rsidRDefault="001B5128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2015</w:t>
            </w:r>
            <w:r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May 2019</w:t>
            </w:r>
          </w:p>
        </w:tc>
        <w:tc>
          <w:tcPr>
            <w:tcW w:w="4087" w:type="pct"/>
          </w:tcPr>
          <w:p w:rsidR="001B5128" w:rsidRDefault="001B5128" w:rsidP="007105F9">
            <w:pPr>
              <w:spacing w:after="0"/>
              <w:jc w:val="both"/>
              <w:rPr>
                <w:rStyle w:val="Emphasis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S. Biomedical Engineering</w:t>
            </w:r>
            <w:r w:rsidR="00FE0894">
              <w:rPr>
                <w:rFonts w:ascii="Times New Roman" w:hAnsi="Times New Roman" w:cs="Times New Roman"/>
              </w:rPr>
              <w:t>, </w:t>
            </w:r>
            <w:r>
              <w:rPr>
                <w:rFonts w:ascii="Times New Roman" w:hAnsi="Times New Roman" w:cs="Times New Roman"/>
              </w:rPr>
              <w:t>Los Angeles, CA</w:t>
            </w:r>
            <w:r w:rsidR="00FE0894">
              <w:rPr>
                <w:rFonts w:ascii="Times New Roman" w:hAnsi="Times New Roman" w:cs="Times New Roman"/>
              </w:rPr>
              <w:t>, </w:t>
            </w:r>
            <w:r>
              <w:rPr>
                <w:rStyle w:val="Emphasis"/>
                <w:rFonts w:ascii="Times New Roman" w:hAnsi="Times New Roman" w:cs="Times New Roman"/>
              </w:rPr>
              <w:t>University of Southern California, Viterbi School of Engineering</w:t>
            </w:r>
          </w:p>
          <w:p w:rsidR="002302DE" w:rsidRPr="001B5128" w:rsidRDefault="002302DE" w:rsidP="0080404A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843164" w:rsidRPr="001B5128" w:rsidRDefault="00780F8A" w:rsidP="0080404A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sdt>
        <w:sdtPr>
          <w:rPr>
            <w:rFonts w:ascii="Times New Roman" w:hAnsi="Times New Roman" w:cs="Times New Roman"/>
          </w:rPr>
          <w:alias w:val="Experience heading:"/>
          <w:tag w:val="Experience heading:"/>
          <w:id w:val="899876606"/>
          <w:placeholder>
            <w:docPart w:val="0A08952F46A34B95BA153D17F383EA9A"/>
          </w:placeholder>
          <w:temporary/>
          <w:showingPlcHdr/>
          <w15:appearance w15:val="hidden"/>
        </w:sdtPr>
        <w:sdtEndPr/>
        <w:sdtContent>
          <w:r w:rsidR="00843164" w:rsidRPr="001B5128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2130"/>
        <w:gridCol w:w="9534"/>
      </w:tblGrid>
      <w:tr w:rsidR="00843164" w:rsidRPr="001B5128" w:rsidTr="00843164">
        <w:trPr>
          <w:tblHeader/>
        </w:trPr>
        <w:tc>
          <w:tcPr>
            <w:tcW w:w="913" w:type="pct"/>
          </w:tcPr>
          <w:p w:rsidR="007F2FA1" w:rsidRDefault="0022737B" w:rsidP="0080404A">
            <w:pPr>
              <w:pStyle w:val="Date"/>
              <w:spacing w:after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New York City</w:t>
            </w:r>
            <w:r w:rsidR="007F2FA1">
              <w:rPr>
                <w:rFonts w:ascii="Times New Roman" w:hAnsi="Times New Roman" w:cs="Times New Roman"/>
                <w:i/>
              </w:rPr>
              <w:t>, NY</w:t>
            </w:r>
          </w:p>
          <w:p w:rsidR="00843164" w:rsidRPr="001B5128" w:rsidRDefault="00095B67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2014</w:t>
            </w:r>
            <w:r w:rsidR="00843164"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4087" w:type="pct"/>
          </w:tcPr>
          <w:p w:rsidR="00843164" w:rsidRPr="001B5128" w:rsidRDefault="002302DE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D26FB">
              <w:rPr>
                <w:rFonts w:ascii="Times New Roman" w:hAnsi="Times New Roman" w:cs="Times New Roman"/>
                <w:b/>
              </w:rPr>
              <w:t>Education Manager</w:t>
            </w:r>
            <w:r>
              <w:rPr>
                <w:rFonts w:ascii="Times New Roman" w:hAnsi="Times New Roman" w:cs="Times New Roman"/>
              </w:rPr>
              <w:t>, </w:t>
            </w:r>
            <w:r>
              <w:rPr>
                <w:rStyle w:val="Emphasis"/>
                <w:rFonts w:ascii="Times New Roman" w:hAnsi="Times New Roman" w:cs="Times New Roman"/>
              </w:rPr>
              <w:t>Socrates Sculpture Park</w:t>
            </w:r>
          </w:p>
          <w:p w:rsidR="00D86117" w:rsidRPr="004A0D99" w:rsidRDefault="004A0D99" w:rsidP="004A0D9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 for executing 70+ educational art workshops per summer, with a seasonal reach of over 4</w:t>
            </w:r>
            <w:r w:rsidR="00DF634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800 attendees.</w:t>
            </w:r>
            <w:r w:rsidR="00D86117" w:rsidRPr="004A0D99">
              <w:rPr>
                <w:rFonts w:ascii="Times New Roman" w:hAnsi="Times New Roman" w:cs="Times New Roman"/>
              </w:rPr>
              <w:t xml:space="preserve"> </w:t>
            </w:r>
          </w:p>
          <w:p w:rsidR="008D26FB" w:rsidRDefault="008D26FB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Trained</w:t>
            </w:r>
            <w:r w:rsidR="00D86117">
              <w:rPr>
                <w:rFonts w:ascii="Times New Roman" w:hAnsi="Times New Roman" w:cs="Times New Roman"/>
              </w:rPr>
              <w:t xml:space="preserve"> 28</w:t>
            </w:r>
            <w:r>
              <w:rPr>
                <w:rFonts w:ascii="Times New Roman" w:hAnsi="Times New Roman" w:cs="Times New Roman"/>
              </w:rPr>
              <w:t xml:space="preserve"> new </w:t>
            </w:r>
            <w:r w:rsidR="004A0D99">
              <w:rPr>
                <w:rFonts w:ascii="Times New Roman" w:hAnsi="Times New Roman" w:cs="Times New Roman"/>
              </w:rPr>
              <w:t>seasonal employees per season, acting as direct manager to each.</w:t>
            </w:r>
          </w:p>
          <w:p w:rsidR="004A0D99" w:rsidRDefault="004A0D99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with Park Board Members and Directors to produce programming, handle outreach, and manage spotlight speakers and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artists</w:t>
            </w:r>
            <w:r w:rsidR="00DF634F">
              <w:rPr>
                <w:rFonts w:ascii="Times New Roman" w:hAnsi="Times New Roman" w:cs="Times New Roman"/>
              </w:rPr>
              <w:t>.</w:t>
            </w:r>
          </w:p>
          <w:p w:rsidR="00B80FAD" w:rsidRDefault="00B80FAD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Oversaw and coordinated </w:t>
            </w:r>
            <w:r w:rsidR="007D4D9B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educational programming at large scale events</w:t>
            </w:r>
            <w:r w:rsidR="004A0D99">
              <w:rPr>
                <w:rFonts w:ascii="Times New Roman" w:hAnsi="Times New Roman" w:cs="Times New Roman"/>
              </w:rPr>
              <w:t xml:space="preserve">, </w:t>
            </w:r>
            <w:r w:rsidR="00DF634F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634F">
              <w:rPr>
                <w:rFonts w:ascii="Times New Roman" w:hAnsi="Times New Roman" w:cs="Times New Roman"/>
              </w:rPr>
              <w:t xml:space="preserve">an attendance upwards of </w:t>
            </w:r>
            <w:r>
              <w:rPr>
                <w:rFonts w:ascii="Times New Roman" w:hAnsi="Times New Roman" w:cs="Times New Roman"/>
              </w:rPr>
              <w:t xml:space="preserve">5,000 </w:t>
            </w:r>
            <w:r w:rsidR="00DF634F">
              <w:rPr>
                <w:rFonts w:ascii="Times New Roman" w:hAnsi="Times New Roman" w:cs="Times New Roman"/>
              </w:rPr>
              <w:t>at</w:t>
            </w:r>
            <w:r w:rsidR="004A0D99">
              <w:rPr>
                <w:rFonts w:ascii="Times New Roman" w:hAnsi="Times New Roman" w:cs="Times New Roman"/>
              </w:rPr>
              <w:t xml:space="preserve"> each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7D4D9B" w:rsidRPr="007D4D9B" w:rsidRDefault="004A0D99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season-end reports and cataloged all feedback from employees, attendees, and special guests.</w:t>
            </w:r>
          </w:p>
        </w:tc>
      </w:tr>
      <w:tr w:rsidR="00843164" w:rsidRPr="001B5128" w:rsidTr="002302DE">
        <w:trPr>
          <w:trHeight w:val="486"/>
        </w:trPr>
        <w:tc>
          <w:tcPr>
            <w:tcW w:w="913" w:type="pct"/>
          </w:tcPr>
          <w:p w:rsidR="00843164" w:rsidRPr="001B5128" w:rsidRDefault="007F2FA1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Los Angeles, CA </w:t>
            </w:r>
            <w:r w:rsidR="00095B67">
              <w:rPr>
                <w:rFonts w:ascii="Times New Roman" w:hAnsi="Times New Roman" w:cs="Times New Roman"/>
              </w:rPr>
              <w:t>January 2016</w:t>
            </w:r>
            <w:r w:rsidR="00843164" w:rsidRPr="001B5128">
              <w:rPr>
                <w:rFonts w:ascii="Times New Roman" w:hAnsi="Times New Roman" w:cs="Times New Roman"/>
              </w:rPr>
              <w:t>-</w:t>
            </w:r>
            <w:r w:rsidR="00095B67">
              <w:rPr>
                <w:rFonts w:ascii="Times New Roman" w:hAnsi="Times New Roman" w:cs="Times New Roman"/>
              </w:rPr>
              <w:t>May 2017</w:t>
            </w:r>
          </w:p>
        </w:tc>
        <w:tc>
          <w:tcPr>
            <w:tcW w:w="4087" w:type="pct"/>
          </w:tcPr>
          <w:p w:rsidR="00843164" w:rsidRPr="001B5128" w:rsidRDefault="002302DE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D26FB">
              <w:rPr>
                <w:rFonts w:ascii="Times New Roman" w:hAnsi="Times New Roman" w:cs="Times New Roman"/>
                <w:b/>
              </w:rPr>
              <w:t>Lab Assistant and Social Media Coordinator</w:t>
            </w:r>
            <w:r>
              <w:rPr>
                <w:rFonts w:ascii="Times New Roman" w:hAnsi="Times New Roman" w:cs="Times New Roman"/>
              </w:rPr>
              <w:t>, </w:t>
            </w:r>
            <w:r>
              <w:rPr>
                <w:rStyle w:val="Emphasis"/>
                <w:rFonts w:ascii="Times New Roman" w:hAnsi="Times New Roman" w:cs="Times New Roman"/>
              </w:rPr>
              <w:t>USC Department of Archaeology</w:t>
            </w:r>
          </w:p>
          <w:p w:rsidR="001B5128" w:rsidRDefault="007D4D9B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Conducted methodical categorization and </w:t>
            </w:r>
            <w:r w:rsidR="00F168B4">
              <w:rPr>
                <w:rFonts w:ascii="Times New Roman" w:hAnsi="Times New Roman" w:cs="Times New Roman"/>
              </w:rPr>
              <w:t xml:space="preserve">topographical photographic documentation of 400 Dead Sea </w:t>
            </w:r>
            <w:proofErr w:type="spellStart"/>
            <w:r w:rsidR="00F168B4">
              <w:rPr>
                <w:rFonts w:ascii="Times New Roman" w:hAnsi="Times New Roman" w:cs="Times New Roman"/>
              </w:rPr>
              <w:t>Sprutot</w:t>
            </w:r>
            <w:proofErr w:type="spellEnd"/>
            <w:r w:rsidR="00F168B4">
              <w:rPr>
                <w:rFonts w:ascii="Times New Roman" w:hAnsi="Times New Roman" w:cs="Times New Roman"/>
              </w:rPr>
              <w:t xml:space="preserve"> coins. </w:t>
            </w:r>
          </w:p>
          <w:p w:rsidR="00F168B4" w:rsidRDefault="00F168B4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Analyzed</w:t>
            </w:r>
            <w:r w:rsidR="00AF2F50">
              <w:rPr>
                <w:rFonts w:ascii="Times New Roman" w:hAnsi="Times New Roman" w:cs="Times New Roman"/>
              </w:rPr>
              <w:t xml:space="preserve"> </w:t>
            </w:r>
            <w:r w:rsidR="00931D1F">
              <w:rPr>
                <w:rFonts w:ascii="Times New Roman" w:hAnsi="Times New Roman" w:cs="Times New Roman"/>
              </w:rPr>
              <w:t>the only</w:t>
            </w:r>
            <w:r w:rsidR="0087250C">
              <w:rPr>
                <w:rFonts w:ascii="Times New Roman" w:hAnsi="Times New Roman" w:cs="Times New Roman"/>
              </w:rPr>
              <w:t xml:space="preserve"> Turkish granted </w:t>
            </w:r>
            <w:proofErr w:type="spellStart"/>
            <w:r>
              <w:rPr>
                <w:rFonts w:ascii="Times New Roman" w:hAnsi="Times New Roman" w:cs="Times New Roman"/>
              </w:rPr>
              <w:t>Alalakh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Cook Pot </w:t>
            </w:r>
            <w:r w:rsidR="0087250C">
              <w:rPr>
                <w:rFonts w:ascii="Times New Roman" w:hAnsi="Times New Roman" w:cs="Times New Roman"/>
              </w:rPr>
              <w:t>sherds</w:t>
            </w:r>
            <w:r w:rsidR="002068AD">
              <w:rPr>
                <w:rFonts w:ascii="Times New Roman" w:hAnsi="Times New Roman" w:cs="Times New Roman"/>
              </w:rPr>
              <w:t xml:space="preserve"> </w:t>
            </w:r>
            <w:r w:rsidR="00AF2F50">
              <w:rPr>
                <w:rFonts w:ascii="Times New Roman" w:hAnsi="Times New Roman" w:cs="Times New Roman"/>
              </w:rPr>
              <w:t>dating back to 12</w:t>
            </w:r>
            <w:r w:rsidR="00AF2F50" w:rsidRPr="00AF2F50">
              <w:rPr>
                <w:rFonts w:ascii="Times New Roman" w:hAnsi="Times New Roman" w:cs="Times New Roman"/>
                <w:vertAlign w:val="superscript"/>
              </w:rPr>
              <w:t>th</w:t>
            </w:r>
            <w:r w:rsidR="00AF2F50">
              <w:rPr>
                <w:rFonts w:ascii="Times New Roman" w:hAnsi="Times New Roman" w:cs="Times New Roman"/>
              </w:rPr>
              <w:t xml:space="preserve"> century BC </w:t>
            </w:r>
            <w:r w:rsidR="002068AD">
              <w:rPr>
                <w:rFonts w:ascii="Times New Roman" w:hAnsi="Times New Roman" w:cs="Times New Roman"/>
              </w:rPr>
              <w:t>via petrographic microscopy</w:t>
            </w:r>
            <w:r w:rsidR="0087250C">
              <w:rPr>
                <w:rFonts w:ascii="Times New Roman" w:hAnsi="Times New Roman" w:cs="Times New Roman"/>
              </w:rPr>
              <w:t>.</w:t>
            </w:r>
            <w:r w:rsidR="002068A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83784" w:rsidRPr="001B5128" w:rsidRDefault="001A1540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Published weekly social media </w:t>
            </w:r>
            <w:r w:rsidR="00150494">
              <w:rPr>
                <w:rFonts w:ascii="Times New Roman" w:hAnsi="Times New Roman" w:cs="Times New Roman"/>
              </w:rPr>
              <w:t>posts detailing</w:t>
            </w:r>
            <w:r>
              <w:rPr>
                <w:rFonts w:ascii="Times New Roman" w:hAnsi="Times New Roman" w:cs="Times New Roman"/>
              </w:rPr>
              <w:t xml:space="preserve"> upcoming events and ongoing Archaeology Department </w:t>
            </w:r>
            <w:r w:rsidR="00150494">
              <w:rPr>
                <w:rFonts w:ascii="Times New Roman" w:hAnsi="Times New Roman" w:cs="Times New Roman"/>
              </w:rPr>
              <w:t>research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02DE" w:rsidRPr="001B5128" w:rsidTr="002302DE">
        <w:tblPrEx>
          <w:tblLook w:val="04A0" w:firstRow="1" w:lastRow="0" w:firstColumn="1" w:lastColumn="0" w:noHBand="0" w:noVBand="1"/>
        </w:tblPrEx>
        <w:trPr>
          <w:trHeight w:val="486"/>
        </w:trPr>
        <w:tc>
          <w:tcPr>
            <w:tcW w:w="913" w:type="pct"/>
          </w:tcPr>
          <w:p w:rsidR="00C16A72" w:rsidRDefault="00C16A72" w:rsidP="0080404A">
            <w:pPr>
              <w:pStyle w:val="Date"/>
              <w:spacing w:after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Los Angeles, CA</w:t>
            </w:r>
          </w:p>
          <w:p w:rsidR="002302DE" w:rsidRPr="001B5128" w:rsidRDefault="00095B67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2017</w:t>
            </w:r>
            <w:r w:rsidR="002302DE"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4087" w:type="pct"/>
          </w:tcPr>
          <w:p w:rsidR="002302DE" w:rsidRPr="00BF225C" w:rsidRDefault="002302DE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F225C">
              <w:rPr>
                <w:rFonts w:ascii="Times New Roman" w:hAnsi="Times New Roman" w:cs="Times New Roman"/>
                <w:b/>
              </w:rPr>
              <w:t>Gameday Officer</w:t>
            </w:r>
            <w:r w:rsidRPr="00BF225C">
              <w:rPr>
                <w:rFonts w:ascii="Times New Roman" w:hAnsi="Times New Roman" w:cs="Times New Roman"/>
              </w:rPr>
              <w:t>, </w:t>
            </w:r>
            <w:r w:rsidRPr="00BF225C">
              <w:rPr>
                <w:rStyle w:val="Emphasis"/>
                <w:rFonts w:ascii="Times New Roman" w:hAnsi="Times New Roman" w:cs="Times New Roman"/>
              </w:rPr>
              <w:t>USC Office of Cultural Relations and University Events</w:t>
            </w:r>
          </w:p>
          <w:p w:rsidR="004940C2" w:rsidRPr="00BF225C" w:rsidRDefault="009F010E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 w:rsidRPr="00BF225C">
              <w:rPr>
                <w:rFonts w:ascii="Times New Roman" w:hAnsi="Times New Roman" w:cs="Times New Roman"/>
              </w:rPr>
              <w:t xml:space="preserve">Communicated </w:t>
            </w:r>
            <w:r w:rsidR="00AF17B5" w:rsidRPr="00BF225C">
              <w:rPr>
                <w:rFonts w:ascii="Times New Roman" w:hAnsi="Times New Roman" w:cs="Times New Roman"/>
              </w:rPr>
              <w:t xml:space="preserve">with a small team of coworkers to </w:t>
            </w:r>
            <w:r w:rsidRPr="00BF225C">
              <w:rPr>
                <w:rFonts w:ascii="Times New Roman" w:hAnsi="Times New Roman" w:cs="Times New Roman"/>
              </w:rPr>
              <w:t xml:space="preserve">expedite the </w:t>
            </w:r>
            <w:r w:rsidR="005303B1" w:rsidRPr="00BF225C">
              <w:rPr>
                <w:rFonts w:ascii="Times New Roman" w:hAnsi="Times New Roman" w:cs="Times New Roman"/>
              </w:rPr>
              <w:t xml:space="preserve">designation and documentation </w:t>
            </w:r>
            <w:r w:rsidRPr="00BF225C">
              <w:rPr>
                <w:rFonts w:ascii="Times New Roman" w:hAnsi="Times New Roman" w:cs="Times New Roman"/>
              </w:rPr>
              <w:t>of</w:t>
            </w:r>
            <w:r w:rsidR="00AF17B5" w:rsidRPr="00BF225C">
              <w:rPr>
                <w:rFonts w:ascii="Times New Roman" w:hAnsi="Times New Roman" w:cs="Times New Roman"/>
              </w:rPr>
              <w:t xml:space="preserve"> 200</w:t>
            </w:r>
            <w:r w:rsidRPr="00BF225C">
              <w:rPr>
                <w:rFonts w:ascii="Times New Roman" w:hAnsi="Times New Roman" w:cs="Times New Roman"/>
              </w:rPr>
              <w:t>+</w:t>
            </w:r>
            <w:r w:rsidR="00AF17B5" w:rsidRPr="00BF225C">
              <w:rPr>
                <w:rFonts w:ascii="Times New Roman" w:hAnsi="Times New Roman" w:cs="Times New Roman"/>
              </w:rPr>
              <w:t xml:space="preserve"> USC tailgate reservations</w:t>
            </w:r>
            <w:r w:rsidRPr="00BF225C">
              <w:rPr>
                <w:rFonts w:ascii="Times New Roman" w:hAnsi="Times New Roman" w:cs="Times New Roman"/>
              </w:rPr>
              <w:t xml:space="preserve">. </w:t>
            </w:r>
            <w:r w:rsidR="00AF17B5" w:rsidRPr="00BF225C">
              <w:rPr>
                <w:rFonts w:ascii="Times New Roman" w:hAnsi="Times New Roman" w:cs="Times New Roman"/>
              </w:rPr>
              <w:t xml:space="preserve">  </w:t>
            </w:r>
          </w:p>
          <w:p w:rsidR="00805448" w:rsidRPr="00BF225C" w:rsidRDefault="004A0D99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Handled onsite guest management, resolving any reservation conflicts at each home game. </w:t>
            </w:r>
            <w:r w:rsidR="00D55E8E">
              <w:rPr>
                <w:rFonts w:ascii="Times New Roman" w:hAnsi="Times New Roman" w:cs="Times New Roman"/>
              </w:rPr>
              <w:t xml:space="preserve"> </w:t>
            </w:r>
            <w:r w:rsidR="00805448" w:rsidRPr="00BF225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940C2" w:rsidRPr="001B5128" w:rsidTr="002302DE">
        <w:tblPrEx>
          <w:tblLook w:val="04A0" w:firstRow="1" w:lastRow="0" w:firstColumn="1" w:lastColumn="0" w:noHBand="0" w:noVBand="1"/>
        </w:tblPrEx>
        <w:trPr>
          <w:trHeight w:val="486"/>
        </w:trPr>
        <w:tc>
          <w:tcPr>
            <w:tcW w:w="913" w:type="pct"/>
          </w:tcPr>
          <w:p w:rsidR="004940C2" w:rsidRPr="001B5128" w:rsidRDefault="0022737B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New York City</w:t>
            </w:r>
            <w:r w:rsidR="00C16A72">
              <w:rPr>
                <w:rFonts w:ascii="Times New Roman" w:hAnsi="Times New Roman" w:cs="Times New Roman"/>
                <w:i/>
              </w:rPr>
              <w:t xml:space="preserve">, NY </w:t>
            </w:r>
            <w:r w:rsidR="00151B4B">
              <w:rPr>
                <w:rFonts w:ascii="Times New Roman" w:hAnsi="Times New Roman" w:cs="Times New Roman"/>
              </w:rPr>
              <w:t>December 2016, 2017</w:t>
            </w:r>
          </w:p>
        </w:tc>
        <w:tc>
          <w:tcPr>
            <w:tcW w:w="4087" w:type="pct"/>
          </w:tcPr>
          <w:p w:rsidR="004940C2" w:rsidRPr="00BF225C" w:rsidRDefault="004940C2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F225C">
              <w:rPr>
                <w:rFonts w:ascii="Times New Roman" w:hAnsi="Times New Roman" w:cs="Times New Roman"/>
                <w:b/>
              </w:rPr>
              <w:t>Sales Associate</w:t>
            </w:r>
            <w:r w:rsidRPr="00BF225C">
              <w:rPr>
                <w:rFonts w:ascii="Times New Roman" w:hAnsi="Times New Roman" w:cs="Times New Roman"/>
              </w:rPr>
              <w:t>, </w:t>
            </w:r>
            <w:r w:rsidRPr="00BF225C">
              <w:rPr>
                <w:rStyle w:val="Emphasis"/>
                <w:rFonts w:ascii="Times New Roman" w:hAnsi="Times New Roman" w:cs="Times New Roman"/>
              </w:rPr>
              <w:t>Gap Inc., Herald Square</w:t>
            </w:r>
            <w:r w:rsidR="00D621B6" w:rsidRPr="00BF225C">
              <w:rPr>
                <w:rStyle w:val="Emphasis"/>
                <w:rFonts w:ascii="Times New Roman" w:hAnsi="Times New Roman" w:cs="Times New Roman"/>
              </w:rPr>
              <w:t xml:space="preserve"> Flagship Location</w:t>
            </w:r>
          </w:p>
          <w:p w:rsidR="000D390A" w:rsidRDefault="00605447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Dedicated </w:t>
            </w:r>
            <w:r w:rsidR="00DF634F">
              <w:rPr>
                <w:rFonts w:ascii="Times New Roman" w:hAnsi="Times New Roman" w:cs="Times New Roman"/>
              </w:rPr>
              <w:t>overtime hours each</w:t>
            </w:r>
            <w:r w:rsidR="00CE7CC9">
              <w:rPr>
                <w:rFonts w:ascii="Times New Roman" w:hAnsi="Times New Roman" w:cs="Times New Roman"/>
              </w:rPr>
              <w:t xml:space="preserve"> shift to reorganize the floor, restock the inventory, and prepare for </w:t>
            </w:r>
            <w:r w:rsidR="000B2149">
              <w:rPr>
                <w:rFonts w:ascii="Times New Roman" w:hAnsi="Times New Roman" w:cs="Times New Roman"/>
              </w:rPr>
              <w:t xml:space="preserve">opening. </w:t>
            </w:r>
          </w:p>
          <w:p w:rsidR="005B3694" w:rsidRPr="005B3694" w:rsidRDefault="007105F9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Assisted dozens of customers daily with purchases and exchanges, receiving complimentary customer mentions at checkout. </w:t>
            </w:r>
          </w:p>
          <w:p w:rsidR="0080404A" w:rsidRPr="00BF225C" w:rsidRDefault="0080404A" w:rsidP="007105F9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B5128" w:rsidRPr="001B5128" w:rsidRDefault="00C9377E" w:rsidP="0080404A">
      <w:pPr>
        <w:pStyle w:val="Heading1"/>
        <w:spacing w:befor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Leadership heading:"/>
          <w:tag w:val="Leadership heading:"/>
          <w:id w:val="-597258693"/>
          <w:placeholder>
            <w:docPart w:val="F03BE1439C744CE1A31DB7201EC908BE"/>
          </w:placeholder>
          <w:temporary/>
          <w:showingPlcHdr/>
          <w15:appearance w15:val="hidden"/>
        </w:sdtPr>
        <w:sdtEndPr/>
        <w:sdtContent>
          <w:r w:rsidR="001B5128" w:rsidRPr="001B5128">
            <w:rPr>
              <w:rFonts w:ascii="Times New Roman" w:hAnsi="Times New Roman" w:cs="Times New Roman"/>
            </w:rPr>
            <w:t>Leadership</w:t>
          </w:r>
        </w:sdtContent>
      </w:sdt>
      <w:r w:rsidR="001B5128">
        <w:rPr>
          <w:rFonts w:ascii="Times New Roman" w:hAnsi="Times New Roman" w:cs="Times New Roman"/>
        </w:rPr>
        <w:t xml:space="preserve"> and involvement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Leadership table"/>
      </w:tblPr>
      <w:tblGrid>
        <w:gridCol w:w="2130"/>
        <w:gridCol w:w="9534"/>
      </w:tblGrid>
      <w:tr w:rsidR="00391805" w:rsidRPr="001B5128" w:rsidTr="00C02EF5">
        <w:trPr>
          <w:tblHeader/>
        </w:trPr>
        <w:tc>
          <w:tcPr>
            <w:tcW w:w="913" w:type="pct"/>
          </w:tcPr>
          <w:p w:rsidR="00391805" w:rsidRPr="001B5128" w:rsidRDefault="001A6642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2018</w:t>
            </w:r>
            <w:r w:rsidR="00391805"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4087" w:type="pct"/>
          </w:tcPr>
          <w:p w:rsidR="00391805" w:rsidRPr="001B5128" w:rsidRDefault="001A6642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940C2">
              <w:rPr>
                <w:rFonts w:ascii="Times New Roman" w:hAnsi="Times New Roman" w:cs="Times New Roman"/>
                <w:b/>
              </w:rPr>
              <w:t>VP of Finance,</w:t>
            </w:r>
            <w:r>
              <w:rPr>
                <w:rFonts w:ascii="Times New Roman" w:hAnsi="Times New Roman" w:cs="Times New Roman"/>
              </w:rPr>
              <w:t> </w:t>
            </w:r>
            <w:r>
              <w:rPr>
                <w:rStyle w:val="Emphasis"/>
                <w:rFonts w:ascii="Times New Roman" w:hAnsi="Times New Roman" w:cs="Times New Roman"/>
              </w:rPr>
              <w:t>Alpha Phi Omega</w:t>
            </w:r>
            <w:r w:rsidR="00B92E45">
              <w:rPr>
                <w:rStyle w:val="Emphasis"/>
                <w:rFonts w:ascii="Times New Roman" w:hAnsi="Times New Roman" w:cs="Times New Roman"/>
              </w:rPr>
              <w:t>- Community Service Fraternity</w:t>
            </w:r>
          </w:p>
          <w:p w:rsidR="001A6642" w:rsidRDefault="00A133E3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Co-c</w:t>
            </w:r>
            <w:r w:rsidR="003C496B">
              <w:rPr>
                <w:rFonts w:ascii="Times New Roman" w:hAnsi="Times New Roman" w:cs="Times New Roman"/>
              </w:rPr>
              <w:t xml:space="preserve">reated and managed a budget of over $26,000 for a wide array of community service, leadership development, and team building events. </w:t>
            </w:r>
          </w:p>
          <w:p w:rsidR="003C496B" w:rsidRDefault="00A133E3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Co-l</w:t>
            </w:r>
            <w:r w:rsidR="00D86117">
              <w:rPr>
                <w:rFonts w:ascii="Times New Roman" w:hAnsi="Times New Roman" w:cs="Times New Roman"/>
              </w:rPr>
              <w:t>ed fundraising efforts</w:t>
            </w:r>
            <w:r>
              <w:rPr>
                <w:rFonts w:ascii="Times New Roman" w:hAnsi="Times New Roman" w:cs="Times New Roman"/>
              </w:rPr>
              <w:t>, exceeding a collective goal of $2,000.</w:t>
            </w:r>
          </w:p>
          <w:p w:rsidR="00622097" w:rsidRPr="00A133E3" w:rsidRDefault="002C0051" w:rsidP="00A133E3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Arranged for application for University funded grants to lower </w:t>
            </w:r>
            <w:r w:rsidR="00063412">
              <w:rPr>
                <w:rFonts w:ascii="Times New Roman" w:hAnsi="Times New Roman" w:cs="Times New Roman"/>
                <w:i/>
              </w:rPr>
              <w:t xml:space="preserve">Alpha Phi Omega </w:t>
            </w:r>
            <w:r w:rsidR="00D67F61">
              <w:rPr>
                <w:rFonts w:ascii="Times New Roman" w:hAnsi="Times New Roman" w:cs="Times New Roman"/>
              </w:rPr>
              <w:t>philanthropy department</w:t>
            </w:r>
            <w:r w:rsidR="00063412">
              <w:rPr>
                <w:rFonts w:ascii="Times New Roman" w:hAnsi="Times New Roman" w:cs="Times New Roman"/>
              </w:rPr>
              <w:t xml:space="preserve"> </w:t>
            </w:r>
            <w:r w:rsidR="00A133E3">
              <w:rPr>
                <w:rFonts w:ascii="Times New Roman" w:hAnsi="Times New Roman" w:cs="Times New Roman"/>
              </w:rPr>
              <w:t>spending.</w:t>
            </w:r>
          </w:p>
        </w:tc>
      </w:tr>
      <w:tr w:rsidR="001A6642" w:rsidRPr="001B5128" w:rsidTr="001A6642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:rsidR="001A6642" w:rsidRPr="001B5128" w:rsidRDefault="001A6642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2017</w:t>
            </w:r>
            <w:r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December 2017</w:t>
            </w:r>
          </w:p>
        </w:tc>
        <w:tc>
          <w:tcPr>
            <w:tcW w:w="4087" w:type="pct"/>
          </w:tcPr>
          <w:p w:rsidR="001A6642" w:rsidRPr="001B5128" w:rsidRDefault="001A6642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940C2">
              <w:rPr>
                <w:rFonts w:ascii="Times New Roman" w:hAnsi="Times New Roman" w:cs="Times New Roman"/>
                <w:b/>
              </w:rPr>
              <w:t>VP of Membership</w:t>
            </w:r>
            <w:r>
              <w:rPr>
                <w:rFonts w:ascii="Times New Roman" w:hAnsi="Times New Roman" w:cs="Times New Roman"/>
              </w:rPr>
              <w:t>, </w:t>
            </w:r>
            <w:r>
              <w:rPr>
                <w:rStyle w:val="Emphasis"/>
                <w:rFonts w:ascii="Times New Roman" w:hAnsi="Times New Roman" w:cs="Times New Roman"/>
              </w:rPr>
              <w:t>Alpha Phi Omega</w:t>
            </w:r>
            <w:r w:rsidR="00B92E45">
              <w:rPr>
                <w:rStyle w:val="Emphasis"/>
                <w:rFonts w:ascii="Times New Roman" w:hAnsi="Times New Roman" w:cs="Times New Roman"/>
              </w:rPr>
              <w:t>- Community Service Fraternity</w:t>
            </w:r>
          </w:p>
          <w:p w:rsidR="00BE4ED2" w:rsidRDefault="00A133E3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Co-c</w:t>
            </w:r>
            <w:r w:rsidR="00BE4ED2">
              <w:rPr>
                <w:rFonts w:ascii="Times New Roman" w:hAnsi="Times New Roman" w:cs="Times New Roman"/>
              </w:rPr>
              <w:t xml:space="preserve">reated event programming focused on racial, political, and socioeconomic exposure and education.  </w:t>
            </w:r>
          </w:p>
          <w:p w:rsidR="00BE4ED2" w:rsidRPr="007A6BEE" w:rsidRDefault="00F26302" w:rsidP="007A6BEE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Interviewed 80 active members, compiling and reporting all s</w:t>
            </w:r>
            <w:r w:rsidR="00AF3C71">
              <w:rPr>
                <w:rFonts w:ascii="Times New Roman" w:hAnsi="Times New Roman" w:cs="Times New Roman"/>
              </w:rPr>
              <w:t>uggestions and concerns to the appropriate</w:t>
            </w:r>
            <w:r>
              <w:rPr>
                <w:rFonts w:ascii="Times New Roman" w:hAnsi="Times New Roman" w:cs="Times New Roman"/>
              </w:rPr>
              <w:t xml:space="preserve"> executive committee members. </w:t>
            </w:r>
          </w:p>
          <w:p w:rsidR="002302DE" w:rsidRPr="001B5128" w:rsidRDefault="002302DE" w:rsidP="007105F9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B5128" w:rsidRPr="001B5128" w:rsidRDefault="00391805" w:rsidP="0080404A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Interests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130"/>
        <w:gridCol w:w="9534"/>
      </w:tblGrid>
      <w:tr w:rsidR="002302DE" w:rsidRPr="001B5128" w:rsidTr="0014729D">
        <w:trPr>
          <w:trHeight w:val="20"/>
          <w:tblHeader/>
        </w:trPr>
        <w:tc>
          <w:tcPr>
            <w:tcW w:w="913" w:type="pct"/>
          </w:tcPr>
          <w:p w:rsidR="002302DE" w:rsidRPr="002302DE" w:rsidRDefault="002302DE" w:rsidP="0018316B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2302DE">
              <w:rPr>
                <w:rFonts w:ascii="Times New Roman" w:hAnsi="Times New Roman" w:cs="Times New Roman"/>
                <w:b/>
              </w:rPr>
              <w:t>Computer Skills</w:t>
            </w:r>
          </w:p>
        </w:tc>
        <w:tc>
          <w:tcPr>
            <w:tcW w:w="4087" w:type="pct"/>
          </w:tcPr>
          <w:p w:rsidR="002302DE" w:rsidRPr="001A6642" w:rsidRDefault="002302DE" w:rsidP="0018316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Microsoft Office Suite, Adobe Photoshop, MATLAB proficiency </w:t>
            </w:r>
          </w:p>
        </w:tc>
      </w:tr>
      <w:tr w:rsidR="002302DE" w:rsidRPr="001A6642" w:rsidTr="002302DE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:rsidR="002302DE" w:rsidRPr="002302DE" w:rsidRDefault="002302DE" w:rsidP="0018316B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2302DE">
              <w:rPr>
                <w:rFonts w:ascii="Times New Roman" w:hAnsi="Times New Roman" w:cs="Times New Roman"/>
                <w:b/>
              </w:rPr>
              <w:t>Interests</w:t>
            </w:r>
          </w:p>
        </w:tc>
        <w:tc>
          <w:tcPr>
            <w:tcW w:w="4087" w:type="pct"/>
          </w:tcPr>
          <w:p w:rsidR="0014729D" w:rsidRDefault="002302DE" w:rsidP="0018316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Carpentry, prosthetics design and manufacture</w:t>
            </w:r>
          </w:p>
          <w:p w:rsidR="002302DE" w:rsidRPr="001A6642" w:rsidRDefault="002302DE" w:rsidP="0018316B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60D3F" w:rsidRPr="001B5128" w:rsidRDefault="00260D3F" w:rsidP="007105F9">
      <w:pPr>
        <w:spacing w:after="0"/>
        <w:jc w:val="both"/>
        <w:rPr>
          <w:rFonts w:ascii="Times New Roman" w:hAnsi="Times New Roman" w:cs="Times New Roman"/>
        </w:rPr>
      </w:pPr>
    </w:p>
    <w:sectPr w:rsidR="00260D3F" w:rsidRPr="001B5128" w:rsidSect="0014729D">
      <w:footerReference w:type="default" r:id="rId10"/>
      <w:pgSz w:w="12240" w:h="15840"/>
      <w:pgMar w:top="288" w:right="288" w:bottom="288" w:left="28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77E" w:rsidRDefault="00C9377E">
      <w:pPr>
        <w:spacing w:after="0"/>
      </w:pPr>
      <w:r>
        <w:separator/>
      </w:r>
    </w:p>
    <w:p w:rsidR="00C9377E" w:rsidRDefault="00C9377E"/>
  </w:endnote>
  <w:endnote w:type="continuationSeparator" w:id="0">
    <w:p w:rsidR="00C9377E" w:rsidRDefault="00C9377E">
      <w:pPr>
        <w:spacing w:after="0"/>
      </w:pPr>
      <w:r>
        <w:continuationSeparator/>
      </w:r>
    </w:p>
    <w:p w:rsidR="00C9377E" w:rsidRDefault="00C937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133E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77E" w:rsidRDefault="00C9377E">
      <w:pPr>
        <w:spacing w:after="0"/>
      </w:pPr>
      <w:r>
        <w:separator/>
      </w:r>
    </w:p>
    <w:p w:rsidR="00C9377E" w:rsidRDefault="00C9377E"/>
  </w:footnote>
  <w:footnote w:type="continuationSeparator" w:id="0">
    <w:p w:rsidR="00C9377E" w:rsidRDefault="00C9377E">
      <w:pPr>
        <w:spacing w:after="0"/>
      </w:pPr>
      <w:r>
        <w:continuationSeparator/>
      </w:r>
    </w:p>
    <w:p w:rsidR="00C9377E" w:rsidRDefault="00C937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28"/>
    <w:rsid w:val="00046224"/>
    <w:rsid w:val="00063412"/>
    <w:rsid w:val="00095B67"/>
    <w:rsid w:val="000B2149"/>
    <w:rsid w:val="000C0CA7"/>
    <w:rsid w:val="000D390A"/>
    <w:rsid w:val="000F2762"/>
    <w:rsid w:val="00126049"/>
    <w:rsid w:val="0014523F"/>
    <w:rsid w:val="0014729D"/>
    <w:rsid w:val="00150494"/>
    <w:rsid w:val="00151B4B"/>
    <w:rsid w:val="0018316B"/>
    <w:rsid w:val="001A1540"/>
    <w:rsid w:val="001A6642"/>
    <w:rsid w:val="001B2FC7"/>
    <w:rsid w:val="001B5128"/>
    <w:rsid w:val="002068AD"/>
    <w:rsid w:val="00212453"/>
    <w:rsid w:val="0022737B"/>
    <w:rsid w:val="002302DE"/>
    <w:rsid w:val="00254924"/>
    <w:rsid w:val="002563E8"/>
    <w:rsid w:val="00260D3F"/>
    <w:rsid w:val="002C0051"/>
    <w:rsid w:val="002E752F"/>
    <w:rsid w:val="003021AC"/>
    <w:rsid w:val="0031413A"/>
    <w:rsid w:val="00364087"/>
    <w:rsid w:val="00383784"/>
    <w:rsid w:val="00391805"/>
    <w:rsid w:val="003970A6"/>
    <w:rsid w:val="003C496B"/>
    <w:rsid w:val="00443992"/>
    <w:rsid w:val="004827F9"/>
    <w:rsid w:val="004940C2"/>
    <w:rsid w:val="004A0D99"/>
    <w:rsid w:val="005303B1"/>
    <w:rsid w:val="005664A0"/>
    <w:rsid w:val="005941BF"/>
    <w:rsid w:val="005B3694"/>
    <w:rsid w:val="005D18EB"/>
    <w:rsid w:val="005E2570"/>
    <w:rsid w:val="00605447"/>
    <w:rsid w:val="00622097"/>
    <w:rsid w:val="00650306"/>
    <w:rsid w:val="00693B17"/>
    <w:rsid w:val="006A66D5"/>
    <w:rsid w:val="006C37F8"/>
    <w:rsid w:val="007105F9"/>
    <w:rsid w:val="00762CE4"/>
    <w:rsid w:val="00780F8A"/>
    <w:rsid w:val="00797C46"/>
    <w:rsid w:val="007A6BEE"/>
    <w:rsid w:val="007C48C5"/>
    <w:rsid w:val="007D4D9B"/>
    <w:rsid w:val="007F2FA1"/>
    <w:rsid w:val="0080404A"/>
    <w:rsid w:val="00805448"/>
    <w:rsid w:val="00812C08"/>
    <w:rsid w:val="00843164"/>
    <w:rsid w:val="00854E7D"/>
    <w:rsid w:val="008551F7"/>
    <w:rsid w:val="0087250C"/>
    <w:rsid w:val="008B5DC0"/>
    <w:rsid w:val="008D26FB"/>
    <w:rsid w:val="008E1EE9"/>
    <w:rsid w:val="00931654"/>
    <w:rsid w:val="00931D1F"/>
    <w:rsid w:val="00937865"/>
    <w:rsid w:val="00953555"/>
    <w:rsid w:val="009A59B3"/>
    <w:rsid w:val="009F010E"/>
    <w:rsid w:val="00A133E3"/>
    <w:rsid w:val="00A32834"/>
    <w:rsid w:val="00A82DCC"/>
    <w:rsid w:val="00AF17B5"/>
    <w:rsid w:val="00AF27C7"/>
    <w:rsid w:val="00AF2F50"/>
    <w:rsid w:val="00AF3C71"/>
    <w:rsid w:val="00B80FAD"/>
    <w:rsid w:val="00B92E45"/>
    <w:rsid w:val="00BE4ED2"/>
    <w:rsid w:val="00BF225C"/>
    <w:rsid w:val="00C02E26"/>
    <w:rsid w:val="00C067C5"/>
    <w:rsid w:val="00C16A72"/>
    <w:rsid w:val="00C65844"/>
    <w:rsid w:val="00C768E9"/>
    <w:rsid w:val="00C9377E"/>
    <w:rsid w:val="00CB400A"/>
    <w:rsid w:val="00CC05D9"/>
    <w:rsid w:val="00CD7582"/>
    <w:rsid w:val="00CE4F7B"/>
    <w:rsid w:val="00CE7CC9"/>
    <w:rsid w:val="00D0020C"/>
    <w:rsid w:val="00D06E8C"/>
    <w:rsid w:val="00D55E8E"/>
    <w:rsid w:val="00D621B6"/>
    <w:rsid w:val="00D65641"/>
    <w:rsid w:val="00D67F61"/>
    <w:rsid w:val="00D81F4E"/>
    <w:rsid w:val="00D86117"/>
    <w:rsid w:val="00DF5F0F"/>
    <w:rsid w:val="00DF634F"/>
    <w:rsid w:val="00E07F59"/>
    <w:rsid w:val="00E76367"/>
    <w:rsid w:val="00EF701E"/>
    <w:rsid w:val="00F168B4"/>
    <w:rsid w:val="00F25533"/>
    <w:rsid w:val="00F26302"/>
    <w:rsid w:val="00F6077F"/>
    <w:rsid w:val="00F63B5F"/>
    <w:rsid w:val="00F955EB"/>
    <w:rsid w:val="00FE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BFE0"/>
  <w15:chartTrackingRefBased/>
  <w15:docId w15:val="{50116C7A-D2C5-4B3E-9C4A-5B4F3DA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c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08952F46A34B95BA153D17F383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873C6-BE04-4B3C-9AFB-3710F2359767}"/>
      </w:docPartPr>
      <w:docPartBody>
        <w:p w:rsidR="003E156A" w:rsidRDefault="00275D32">
          <w:pPr>
            <w:pStyle w:val="0A08952F46A34B95BA153D17F383EA9A"/>
          </w:pPr>
          <w:r w:rsidRPr="00843164">
            <w:t>Experience</w:t>
          </w:r>
        </w:p>
      </w:docPartBody>
    </w:docPart>
    <w:docPart>
      <w:docPartPr>
        <w:name w:val="45892B2C0FA042BCA153ABF1E2BB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BC3C6-9A55-46EA-B8B1-0F7B7EED531F}"/>
      </w:docPartPr>
      <w:docPartBody>
        <w:p w:rsidR="003E156A" w:rsidRDefault="00EC1935" w:rsidP="00EC1935">
          <w:pPr>
            <w:pStyle w:val="45892B2C0FA042BCA153ABF1E2BB0D9C"/>
          </w:pPr>
          <w:r w:rsidRPr="00843164">
            <w:t>Education</w:t>
          </w:r>
        </w:p>
      </w:docPartBody>
    </w:docPart>
    <w:docPart>
      <w:docPartPr>
        <w:name w:val="F03BE1439C744CE1A31DB7201EC90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669D1-6B9B-45D0-82EE-0E16E20C2618}"/>
      </w:docPartPr>
      <w:docPartBody>
        <w:p w:rsidR="003E156A" w:rsidRDefault="00EC1935" w:rsidP="00EC1935">
          <w:pPr>
            <w:pStyle w:val="F03BE1439C744CE1A31DB7201EC908BE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35"/>
    <w:rsid w:val="00275D32"/>
    <w:rsid w:val="003E156A"/>
    <w:rsid w:val="00651C37"/>
    <w:rsid w:val="00A205DD"/>
    <w:rsid w:val="00EC1935"/>
    <w:rsid w:val="00F3227A"/>
    <w:rsid w:val="00F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6040AD43B4B4C865F246DDE99325F">
    <w:name w:val="D736040AD43B4B4C865F246DDE99325F"/>
  </w:style>
  <w:style w:type="paragraph" w:customStyle="1" w:styleId="A16E344A3C764E3BBD7A72BBF623CDC5">
    <w:name w:val="A16E344A3C764E3BBD7A72BBF623CDC5"/>
  </w:style>
  <w:style w:type="paragraph" w:customStyle="1" w:styleId="E62B834E759942EFA2FFC2CDE05696A2">
    <w:name w:val="E62B834E759942EFA2FFC2CDE05696A2"/>
  </w:style>
  <w:style w:type="paragraph" w:customStyle="1" w:styleId="5AB1983DD23B444BA18AA8B148381ACB">
    <w:name w:val="5AB1983DD23B444BA18AA8B148381ACB"/>
  </w:style>
  <w:style w:type="paragraph" w:customStyle="1" w:styleId="A5F6CF8FC85B443794EDBC83661254AE">
    <w:name w:val="A5F6CF8FC85B443794EDBC83661254AE"/>
  </w:style>
  <w:style w:type="paragraph" w:customStyle="1" w:styleId="E6A21646FEFF4A0498878D0445E33F06">
    <w:name w:val="E6A21646FEFF4A0498878D0445E33F06"/>
  </w:style>
  <w:style w:type="paragraph" w:customStyle="1" w:styleId="56DD115F8C914D6CBA2F00392ABB9455">
    <w:name w:val="56DD115F8C914D6CBA2F00392ABB9455"/>
  </w:style>
  <w:style w:type="paragraph" w:customStyle="1" w:styleId="33489ED9B1BB449F96AAA70170D07C32">
    <w:name w:val="33489ED9B1BB449F96AAA70170D07C32"/>
  </w:style>
  <w:style w:type="paragraph" w:customStyle="1" w:styleId="0A08952F46A34B95BA153D17F383EA9A">
    <w:name w:val="0A08952F46A34B95BA153D17F383EA9A"/>
  </w:style>
  <w:style w:type="paragraph" w:customStyle="1" w:styleId="1B0F93610A6B43069202DE7B59CD7688">
    <w:name w:val="1B0F93610A6B43069202DE7B59CD7688"/>
  </w:style>
  <w:style w:type="paragraph" w:customStyle="1" w:styleId="40583952BB534D2BA7F9C08522D43E68">
    <w:name w:val="40583952BB534D2BA7F9C08522D43E68"/>
  </w:style>
  <w:style w:type="paragraph" w:customStyle="1" w:styleId="9EA97136A7124894BE734203C1D0C9FF">
    <w:name w:val="9EA97136A7124894BE734203C1D0C9FF"/>
  </w:style>
  <w:style w:type="character" w:styleId="Emphasis">
    <w:name w:val="Emphasis"/>
    <w:basedOn w:val="DefaultParagraphFont"/>
    <w:uiPriority w:val="7"/>
    <w:unhideWhenUsed/>
    <w:qFormat/>
    <w:rsid w:val="00EC1935"/>
    <w:rPr>
      <w:i/>
      <w:iCs/>
      <w:color w:val="404040" w:themeColor="text1" w:themeTint="BF"/>
    </w:rPr>
  </w:style>
  <w:style w:type="paragraph" w:customStyle="1" w:styleId="93CC5B6F6F454B34A7C7D5BF04F727DF">
    <w:name w:val="93CC5B6F6F454B34A7C7D5BF04F727DF"/>
  </w:style>
  <w:style w:type="paragraph" w:customStyle="1" w:styleId="AE7C8EB4B8014F5A8E2775EC291C3CF4">
    <w:name w:val="AE7C8EB4B8014F5A8E2775EC291C3CF4"/>
  </w:style>
  <w:style w:type="paragraph" w:customStyle="1" w:styleId="20C53C0FC84945AABDF1A66872B978AE">
    <w:name w:val="20C53C0FC84945AABDF1A66872B978AE"/>
  </w:style>
  <w:style w:type="paragraph" w:customStyle="1" w:styleId="E261F5C12ECD4F12A94420933DFB035D">
    <w:name w:val="E261F5C12ECD4F12A94420933DFB035D"/>
  </w:style>
  <w:style w:type="paragraph" w:customStyle="1" w:styleId="E53A5033D1F844938232000F13B86E61">
    <w:name w:val="E53A5033D1F844938232000F13B86E61"/>
  </w:style>
  <w:style w:type="paragraph" w:customStyle="1" w:styleId="C800449B23E545B7BA3F6EBAC4DA759F">
    <w:name w:val="C800449B23E545B7BA3F6EBAC4DA759F"/>
  </w:style>
  <w:style w:type="paragraph" w:customStyle="1" w:styleId="9778077FA41141CE8B6D64894AC3FB1A">
    <w:name w:val="9778077FA41141CE8B6D64894AC3FB1A"/>
  </w:style>
  <w:style w:type="paragraph" w:customStyle="1" w:styleId="8536922E5E464BFFBADE9B77064D4A1E">
    <w:name w:val="8536922E5E464BFFBADE9B77064D4A1E"/>
  </w:style>
  <w:style w:type="paragraph" w:customStyle="1" w:styleId="E61D26CE79544C8987C473961B5F9BC8">
    <w:name w:val="E61D26CE79544C8987C473961B5F9BC8"/>
  </w:style>
  <w:style w:type="paragraph" w:customStyle="1" w:styleId="60A5A81D41A64E5DB863097FE57A0A49">
    <w:name w:val="60A5A81D41A64E5DB863097FE57A0A49"/>
  </w:style>
  <w:style w:type="paragraph" w:customStyle="1" w:styleId="4A969B7D071C42F8814EDABACBF9F6BA">
    <w:name w:val="4A969B7D071C42F8814EDABACBF9F6BA"/>
  </w:style>
  <w:style w:type="paragraph" w:customStyle="1" w:styleId="F368E25CA7AF4630BB48271879E54C92">
    <w:name w:val="F368E25CA7AF4630BB48271879E54C92"/>
  </w:style>
  <w:style w:type="paragraph" w:customStyle="1" w:styleId="1A4C061281B94B3EAB7389FC1D4C7938">
    <w:name w:val="1A4C061281B94B3EAB7389FC1D4C7938"/>
  </w:style>
  <w:style w:type="paragraph" w:customStyle="1" w:styleId="035DAC3433E94EBAB4752AF8F50CBE7C">
    <w:name w:val="035DAC3433E94EBAB4752AF8F50CBE7C"/>
  </w:style>
  <w:style w:type="paragraph" w:customStyle="1" w:styleId="3403B02DDD0A41359D710A55ED2DA143">
    <w:name w:val="3403B02DDD0A41359D710A55ED2DA143"/>
  </w:style>
  <w:style w:type="paragraph" w:customStyle="1" w:styleId="E5DAFBCDA0BB4E94902086E8F32C221E">
    <w:name w:val="E5DAFBCDA0BB4E94902086E8F32C221E"/>
  </w:style>
  <w:style w:type="paragraph" w:customStyle="1" w:styleId="D0B447CB3F0D4723B6FD7E34A175439A">
    <w:name w:val="D0B447CB3F0D4723B6FD7E34A175439A"/>
  </w:style>
  <w:style w:type="paragraph" w:customStyle="1" w:styleId="45892B2C0FA042BCA153ABF1E2BB0D9C">
    <w:name w:val="45892B2C0FA042BCA153ABF1E2BB0D9C"/>
    <w:rsid w:val="00EC1935"/>
  </w:style>
  <w:style w:type="paragraph" w:customStyle="1" w:styleId="08D183C442ED4C02BE769104C58C936D">
    <w:name w:val="08D183C442ED4C02BE769104C58C936D"/>
    <w:rsid w:val="00EC1935"/>
  </w:style>
  <w:style w:type="paragraph" w:customStyle="1" w:styleId="50754AF925E043BEB0AACC3E795A4017">
    <w:name w:val="50754AF925E043BEB0AACC3E795A4017"/>
    <w:rsid w:val="00EC1935"/>
  </w:style>
  <w:style w:type="paragraph" w:customStyle="1" w:styleId="C440757267DC4AD1BD106E0E8B0D5C4C">
    <w:name w:val="C440757267DC4AD1BD106E0E8B0D5C4C"/>
    <w:rsid w:val="00EC1935"/>
  </w:style>
  <w:style w:type="paragraph" w:customStyle="1" w:styleId="3A999AF8B7484435A086D8FCD9537150">
    <w:name w:val="3A999AF8B7484435A086D8FCD9537150"/>
    <w:rsid w:val="00EC1935"/>
  </w:style>
  <w:style w:type="paragraph" w:customStyle="1" w:styleId="519BCE4B71BD4082A68C13FEAF27610F">
    <w:name w:val="519BCE4B71BD4082A68C13FEAF27610F"/>
    <w:rsid w:val="00EC1935"/>
  </w:style>
  <w:style w:type="paragraph" w:customStyle="1" w:styleId="9169B172611240E9B6AABB3811C90C29">
    <w:name w:val="9169B172611240E9B6AABB3811C90C29"/>
    <w:rsid w:val="00EC1935"/>
  </w:style>
  <w:style w:type="paragraph" w:customStyle="1" w:styleId="E2642DD1CED84A8AB5AE785865E19DD1">
    <w:name w:val="E2642DD1CED84A8AB5AE785865E19DD1"/>
    <w:rsid w:val="00EC1935"/>
  </w:style>
  <w:style w:type="paragraph" w:customStyle="1" w:styleId="9A870ACB85D24E03A291A2DDAA010393">
    <w:name w:val="9A870ACB85D24E03A291A2DDAA010393"/>
    <w:rsid w:val="00EC1935"/>
  </w:style>
  <w:style w:type="paragraph" w:customStyle="1" w:styleId="5006B174004047E79D62F3095318EEE9">
    <w:name w:val="5006B174004047E79D62F3095318EEE9"/>
    <w:rsid w:val="00EC1935"/>
  </w:style>
  <w:style w:type="paragraph" w:customStyle="1" w:styleId="43AAB4A4600F431B98B85DEDDEBC032A">
    <w:name w:val="43AAB4A4600F431B98B85DEDDEBC032A"/>
    <w:rsid w:val="00EC1935"/>
  </w:style>
  <w:style w:type="paragraph" w:customStyle="1" w:styleId="F03BE1439C744CE1A31DB7201EC908BE">
    <w:name w:val="F03BE1439C744CE1A31DB7201EC908BE"/>
    <w:rsid w:val="00EC1935"/>
  </w:style>
  <w:style w:type="paragraph" w:customStyle="1" w:styleId="9B5B18AA30B045019B5AA4E62BCA9EAE">
    <w:name w:val="9B5B18AA30B045019B5AA4E62BCA9EAE"/>
    <w:rsid w:val="00EC1935"/>
  </w:style>
  <w:style w:type="paragraph" w:customStyle="1" w:styleId="344C02EDEC004D98AF431F1B63C1C71E">
    <w:name w:val="344C02EDEC004D98AF431F1B63C1C71E"/>
    <w:rsid w:val="00EC1935"/>
  </w:style>
  <w:style w:type="paragraph" w:customStyle="1" w:styleId="F0741C7178CD4776A812CF9F0041C38D">
    <w:name w:val="F0741C7178CD4776A812CF9F0041C38D"/>
    <w:rsid w:val="00EC1935"/>
  </w:style>
  <w:style w:type="paragraph" w:customStyle="1" w:styleId="98C996E9BFB644CFB4CE5CA9BD3E2B1B">
    <w:name w:val="98C996E9BFB644CFB4CE5CA9BD3E2B1B"/>
    <w:rsid w:val="00EC1935"/>
  </w:style>
  <w:style w:type="paragraph" w:customStyle="1" w:styleId="EB57FDB8329B4CB6B9CE92E023D12FE2">
    <w:name w:val="EB57FDB8329B4CB6B9CE92E023D12FE2"/>
    <w:rsid w:val="00EC1935"/>
  </w:style>
  <w:style w:type="paragraph" w:customStyle="1" w:styleId="BED6BE7E4B6F4D4FAC3D80D085D676DB">
    <w:name w:val="BED6BE7E4B6F4D4FAC3D80D085D676DB"/>
    <w:rsid w:val="00EC1935"/>
  </w:style>
  <w:style w:type="paragraph" w:customStyle="1" w:styleId="05086A7CD9C24973B6B16310BBD768A6">
    <w:name w:val="05086A7CD9C24973B6B16310BBD768A6"/>
    <w:rsid w:val="00EC1935"/>
  </w:style>
  <w:style w:type="paragraph" w:customStyle="1" w:styleId="0E85271747FE4CF595158AD5C8F9DD19">
    <w:name w:val="0E85271747FE4CF595158AD5C8F9DD19"/>
    <w:rsid w:val="00EC1935"/>
  </w:style>
  <w:style w:type="paragraph" w:customStyle="1" w:styleId="19EB92061EE141AB8DA9EF124DBDA5FA">
    <w:name w:val="19EB92061EE141AB8DA9EF124DBDA5FA"/>
    <w:rsid w:val="00EC1935"/>
  </w:style>
  <w:style w:type="paragraph" w:customStyle="1" w:styleId="0D6DB8EB12F4446282F00286BC9D1F3E">
    <w:name w:val="0D6DB8EB12F4446282F00286BC9D1F3E"/>
    <w:rsid w:val="00EC1935"/>
  </w:style>
  <w:style w:type="paragraph" w:customStyle="1" w:styleId="6080E53FBC3F4412A2231DD842ED78C4">
    <w:name w:val="6080E53FBC3F4412A2231DD842ED78C4"/>
    <w:rsid w:val="00EC1935"/>
  </w:style>
  <w:style w:type="paragraph" w:customStyle="1" w:styleId="74014D3668034A21881415F0E4344695">
    <w:name w:val="74014D3668034A21881415F0E4344695"/>
    <w:rsid w:val="00EC1935"/>
  </w:style>
  <w:style w:type="paragraph" w:customStyle="1" w:styleId="6726E03BD86843818FF5A635D025FE4D">
    <w:name w:val="6726E03BD86843818FF5A635D025FE4D"/>
    <w:rsid w:val="00EC1935"/>
  </w:style>
  <w:style w:type="paragraph" w:customStyle="1" w:styleId="9635AAA3737544C7918A06A05D0EE7EE">
    <w:name w:val="9635AAA3737544C7918A06A05D0EE7EE"/>
    <w:rsid w:val="00EC1935"/>
  </w:style>
  <w:style w:type="paragraph" w:customStyle="1" w:styleId="071C357A9C7D4873A8737FB7B1585DE7">
    <w:name w:val="071C357A9C7D4873A8737FB7B1585DE7"/>
    <w:rsid w:val="00EC1935"/>
  </w:style>
  <w:style w:type="paragraph" w:customStyle="1" w:styleId="46A1378D04544A5B800C52C014DD1B49">
    <w:name w:val="46A1378D04544A5B800C52C014DD1B49"/>
    <w:rsid w:val="00EC1935"/>
  </w:style>
  <w:style w:type="paragraph" w:customStyle="1" w:styleId="4BE5E8CB4B0F4F65B1A32A53C4183C94">
    <w:name w:val="4BE5E8CB4B0F4F65B1A32A53C4183C94"/>
    <w:rsid w:val="00EC1935"/>
  </w:style>
  <w:style w:type="paragraph" w:customStyle="1" w:styleId="6DA765A0263F4FAF9806EF6D87278652">
    <w:name w:val="6DA765A0263F4FAF9806EF6D87278652"/>
    <w:rsid w:val="00EC1935"/>
  </w:style>
  <w:style w:type="paragraph" w:customStyle="1" w:styleId="B01ED4EDBEDC474D8F1072C007E14D78">
    <w:name w:val="B01ED4EDBEDC474D8F1072C007E14D78"/>
    <w:rsid w:val="00EC1935"/>
  </w:style>
  <w:style w:type="paragraph" w:customStyle="1" w:styleId="23D854800D9B4CA18815414D909EA25B">
    <w:name w:val="23D854800D9B4CA18815414D909EA25B"/>
    <w:rsid w:val="00EC1935"/>
  </w:style>
  <w:style w:type="paragraph" w:customStyle="1" w:styleId="2442D6C564E749FFA1D307B616EE6AB9">
    <w:name w:val="2442D6C564E749FFA1D307B616EE6AB9"/>
    <w:rsid w:val="003E156A"/>
  </w:style>
  <w:style w:type="paragraph" w:customStyle="1" w:styleId="367E35B0193144FBA0BEBA342ED32A45">
    <w:name w:val="367E35B0193144FBA0BEBA342ED32A45"/>
    <w:rsid w:val="003E1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Grace</dc:creator>
  <cp:lastModifiedBy>Grace Camia</cp:lastModifiedBy>
  <cp:revision>3</cp:revision>
  <dcterms:created xsi:type="dcterms:W3CDTF">2018-04-16T05:45:00Z</dcterms:created>
  <dcterms:modified xsi:type="dcterms:W3CDTF">2018-04-16T05:45:00Z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