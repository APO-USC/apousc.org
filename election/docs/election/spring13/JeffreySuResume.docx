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37" w:rsidRDefault="00631930" w:rsidP="000E511A">
      <w:pPr>
        <w:pStyle w:val="Name"/>
      </w:pPr>
      <w:r>
        <w:t>Jeffrey Su</w:t>
      </w:r>
    </w:p>
    <w:p w:rsidR="00D15837" w:rsidRDefault="00631930" w:rsidP="000E511A">
      <w:pPr>
        <w:pStyle w:val="Address"/>
        <w:spacing w:after="120"/>
      </w:pPr>
      <w:r>
        <w:t>2830 Devonport Rd.</w:t>
      </w:r>
      <w:r w:rsidR="00985F23">
        <w:t xml:space="preserve">  </w:t>
      </w:r>
      <w:r w:rsidR="00985F23">
        <w:rPr>
          <w:szCs w:val="14"/>
        </w:rPr>
        <w:sym w:font="Wingdings" w:char="F06C"/>
      </w:r>
      <w:r>
        <w:t xml:space="preserve">  San Marino, CA, 91108</w:t>
      </w:r>
      <w:r w:rsidR="00985F23">
        <w:t xml:space="preserve"> </w:t>
      </w:r>
      <w:r w:rsidR="00985F23">
        <w:rPr>
          <w:szCs w:val="14"/>
        </w:rPr>
        <w:sym w:font="Wingdings" w:char="F06C"/>
      </w:r>
      <w:r w:rsidR="00985F23">
        <w:t xml:space="preserve">  </w:t>
      </w:r>
      <w:r>
        <w:t>(626) 429-4657</w:t>
      </w:r>
      <w:r w:rsidR="00985F23">
        <w:t xml:space="preserve"> </w:t>
      </w:r>
      <w:r w:rsidR="00985F23">
        <w:rPr>
          <w:szCs w:val="14"/>
        </w:rPr>
        <w:sym w:font="Wingdings" w:char="F06C"/>
      </w:r>
      <w:r w:rsidR="00985F23">
        <w:t xml:space="preserve">  </w:t>
      </w:r>
      <w:r>
        <w:t>sujeffre@usc.edu</w:t>
      </w:r>
    </w:p>
    <w:p w:rsidR="00D15837" w:rsidRDefault="00616AC0" w:rsidP="000E511A">
      <w:pPr>
        <w:pStyle w:val="ResumeHeadings"/>
        <w:spacing w:before="360"/>
        <w:rPr>
          <w:szCs w:val="18"/>
        </w:rPr>
      </w:pPr>
      <w:r>
        <w:t>Objective</w:t>
      </w:r>
    </w:p>
    <w:p w:rsidR="00D15837" w:rsidRDefault="0046647F" w:rsidP="00616AC0">
      <w:pPr>
        <w:pStyle w:val="Overviewbullets"/>
        <w:numPr>
          <w:ilvl w:val="0"/>
          <w:numId w:val="0"/>
        </w:numPr>
        <w:ind w:left="360"/>
      </w:pPr>
      <w:proofErr w:type="gramStart"/>
      <w:r>
        <w:t xml:space="preserve">To obtain </w:t>
      </w:r>
      <w:r w:rsidR="005E0B12">
        <w:t>the position of</w:t>
      </w:r>
      <w:r>
        <w:t xml:space="preserve"> </w:t>
      </w:r>
      <w:r w:rsidR="005E0B12">
        <w:t>President</w:t>
      </w:r>
      <w:r w:rsidR="00EF0F91">
        <w:t xml:space="preserve"> in Alpha Phi Omega, Alpha Kappa Chapter</w:t>
      </w:r>
      <w:r w:rsidR="00EB7743">
        <w:t>.</w:t>
      </w:r>
      <w:proofErr w:type="gramEnd"/>
      <w:r w:rsidR="00EB7743">
        <w:t xml:space="preserve"> </w:t>
      </w:r>
    </w:p>
    <w:p w:rsidR="00D15837" w:rsidRDefault="00985F23" w:rsidP="007D7695">
      <w:pPr>
        <w:pStyle w:val="ResumeHeadings"/>
        <w:spacing w:before="360"/>
      </w:pPr>
      <w:r>
        <w:t>Education</w:t>
      </w:r>
    </w:p>
    <w:p w:rsidR="00D15837" w:rsidRDefault="00631930">
      <w:pPr>
        <w:pStyle w:val="OrganizationName"/>
      </w:pPr>
      <w:r>
        <w:t>The University of Southern California</w:t>
      </w:r>
      <w:r w:rsidR="00985F23">
        <w:t xml:space="preserve"> – </w:t>
      </w:r>
      <w:r>
        <w:t>Los Angeles</w:t>
      </w:r>
      <w:r w:rsidR="00985F23">
        <w:t xml:space="preserve">, </w:t>
      </w:r>
      <w:r>
        <w:t>CA</w:t>
      </w:r>
    </w:p>
    <w:p w:rsidR="00D15837" w:rsidRDefault="00631930">
      <w:pPr>
        <w:pStyle w:val="Location"/>
      </w:pPr>
      <w:r>
        <w:t>B</w:t>
      </w:r>
      <w:r w:rsidR="00BD7B6B">
        <w:t>achelor of</w:t>
      </w:r>
      <w:r>
        <w:t xml:space="preserve"> </w:t>
      </w:r>
      <w:proofErr w:type="gramStart"/>
      <w:r>
        <w:t>Arch</w:t>
      </w:r>
      <w:r w:rsidR="00BD7B6B">
        <w:t>itecture</w:t>
      </w:r>
      <w:r w:rsidR="00985F23">
        <w:t>,</w:t>
      </w:r>
      <w:proofErr w:type="gramEnd"/>
      <w:r w:rsidR="00985F23">
        <w:t xml:space="preserve"> </w:t>
      </w:r>
      <w:r>
        <w:t>May 2014</w:t>
      </w:r>
    </w:p>
    <w:p w:rsidR="00616AC0" w:rsidRPr="00E60109" w:rsidRDefault="00985F23" w:rsidP="007D7695">
      <w:pPr>
        <w:pStyle w:val="ResumeHeadings"/>
        <w:spacing w:before="360"/>
      </w:pPr>
      <w:r>
        <w:t>Experience</w:t>
      </w:r>
    </w:p>
    <w:p w:rsidR="005E0B12" w:rsidRDefault="005E0B12" w:rsidP="0086224D">
      <w:pPr>
        <w:pStyle w:val="OrganizationName"/>
        <w:rPr>
          <w:rFonts w:eastAsia="MS Mincho"/>
        </w:rPr>
      </w:pPr>
    </w:p>
    <w:p w:rsidR="005E0B12" w:rsidRDefault="005E0B12" w:rsidP="0086224D">
      <w:pPr>
        <w:pStyle w:val="OrganizationName"/>
        <w:rPr>
          <w:rFonts w:eastAsia="MS Mincho"/>
        </w:rPr>
      </w:pPr>
      <w:r>
        <w:rPr>
          <w:rFonts w:eastAsia="MS Mincho"/>
        </w:rPr>
        <w:t>American Red Cross National Youth Council, June 2011- present</w:t>
      </w:r>
    </w:p>
    <w:p w:rsidR="005E0B12" w:rsidRDefault="005E0B12" w:rsidP="005E0B12">
      <w:pPr>
        <w:pStyle w:val="OrganizationName"/>
        <w:numPr>
          <w:ilvl w:val="0"/>
          <w:numId w:val="35"/>
        </w:numPr>
        <w:rPr>
          <w:rFonts w:eastAsia="MS Mincho"/>
        </w:rPr>
      </w:pPr>
      <w:r>
        <w:rPr>
          <w:rFonts w:eastAsia="MS Mincho"/>
        </w:rPr>
        <w:t>One of 13 youth that represent</w:t>
      </w:r>
      <w:r w:rsidR="009D74F6">
        <w:rPr>
          <w:rFonts w:eastAsia="MS Mincho"/>
        </w:rPr>
        <w:t xml:space="preserve"> over</w:t>
      </w:r>
      <w:r>
        <w:rPr>
          <w:rFonts w:eastAsia="MS Mincho"/>
        </w:rPr>
        <w:t xml:space="preserve"> 35,000 youth volunteers at the national level, making new initiatives and resources for the youth in the field to enhance their Red Cross clubs and experiences.</w:t>
      </w:r>
      <w:r w:rsidRPr="005E0B12">
        <w:rPr>
          <w:rFonts w:eastAsia="MS Mincho"/>
        </w:rPr>
        <w:t xml:space="preserve"> </w:t>
      </w:r>
    </w:p>
    <w:p w:rsidR="009D74F6" w:rsidRPr="009D74F6" w:rsidRDefault="009D74F6" w:rsidP="009D74F6">
      <w:pPr>
        <w:pStyle w:val="OrganizationName"/>
        <w:ind w:left="720"/>
        <w:rPr>
          <w:rFonts w:eastAsia="MS Mincho"/>
          <w:sz w:val="10"/>
          <w:szCs w:val="10"/>
        </w:rPr>
      </w:pPr>
    </w:p>
    <w:p w:rsidR="00BD35BA" w:rsidRDefault="00BD35BA" w:rsidP="0086224D">
      <w:pPr>
        <w:pStyle w:val="OrganizationName"/>
        <w:rPr>
          <w:rFonts w:eastAsia="MS Mincho"/>
        </w:rPr>
      </w:pPr>
      <w:r>
        <w:rPr>
          <w:rFonts w:eastAsia="MS Mincho"/>
        </w:rPr>
        <w:t xml:space="preserve">Abode Communities, July 2011- </w:t>
      </w:r>
      <w:r w:rsidR="005E0B12">
        <w:rPr>
          <w:rFonts w:eastAsia="MS Mincho"/>
        </w:rPr>
        <w:t>January 2013</w:t>
      </w:r>
    </w:p>
    <w:p w:rsidR="00BD35BA" w:rsidRPr="00BD35BA" w:rsidRDefault="00BD35BA" w:rsidP="00BD35BA">
      <w:pPr>
        <w:pStyle w:val="OrganizationName"/>
        <w:numPr>
          <w:ilvl w:val="0"/>
          <w:numId w:val="34"/>
        </w:numPr>
        <w:spacing w:after="240"/>
        <w:rPr>
          <w:rFonts w:eastAsia="MS Mincho"/>
        </w:rPr>
      </w:pPr>
      <w:r>
        <w:rPr>
          <w:rFonts w:eastAsia="MS Mincho"/>
        </w:rPr>
        <w:t xml:space="preserve">Property Management </w:t>
      </w:r>
      <w:proofErr w:type="gramStart"/>
      <w:r>
        <w:rPr>
          <w:rFonts w:eastAsia="MS Mincho"/>
        </w:rPr>
        <w:t>Intern,</w:t>
      </w:r>
      <w:proofErr w:type="gramEnd"/>
      <w:r>
        <w:rPr>
          <w:rFonts w:eastAsia="MS Mincho"/>
        </w:rPr>
        <w:t xml:space="preserve"> assigned the project of managing a utilities website for over 50 housing properties, monitoring tenant usage and comparing green products to save energy and money.</w:t>
      </w:r>
    </w:p>
    <w:p w:rsidR="0086224D" w:rsidRDefault="0086224D" w:rsidP="0086224D">
      <w:pPr>
        <w:pStyle w:val="OrganizationName"/>
        <w:rPr>
          <w:rFonts w:eastAsia="MS Mincho"/>
        </w:rPr>
      </w:pPr>
      <w:r>
        <w:rPr>
          <w:rFonts w:eastAsia="MS Mincho"/>
        </w:rPr>
        <w:t>American Red Cross, May 2010- November 2010</w:t>
      </w:r>
    </w:p>
    <w:p w:rsidR="0086224D" w:rsidRDefault="0086224D" w:rsidP="0086224D">
      <w:pPr>
        <w:pStyle w:val="Overviewbullets"/>
        <w:rPr>
          <w:rFonts w:eastAsia="MS Mincho"/>
        </w:rPr>
      </w:pPr>
      <w:r>
        <w:rPr>
          <w:rFonts w:eastAsia="MS Mincho"/>
        </w:rPr>
        <w:t>Youth Department Intern, assigned the project of creating a universal LA region youth club guide, setting up the ground work for future high school clubs, and creating documents and forms</w:t>
      </w:r>
    </w:p>
    <w:p w:rsidR="0086224D" w:rsidRPr="0086224D" w:rsidRDefault="0086224D">
      <w:pPr>
        <w:pStyle w:val="OrganizationName"/>
        <w:rPr>
          <w:rFonts w:eastAsia="MS Mincho"/>
          <w:sz w:val="2"/>
          <w:szCs w:val="2"/>
        </w:rPr>
      </w:pPr>
    </w:p>
    <w:p w:rsidR="00D15837" w:rsidRDefault="00D01DF9">
      <w:pPr>
        <w:pStyle w:val="OrganizationName"/>
        <w:rPr>
          <w:rFonts w:eastAsia="MS Mincho"/>
        </w:rPr>
      </w:pPr>
      <w:r>
        <w:rPr>
          <w:rFonts w:eastAsia="MS Mincho"/>
        </w:rPr>
        <w:t>Little Harvard Academy</w:t>
      </w:r>
      <w:r w:rsidR="00985F23">
        <w:rPr>
          <w:rFonts w:eastAsia="MS Mincho"/>
        </w:rPr>
        <w:t xml:space="preserve">, </w:t>
      </w:r>
      <w:r>
        <w:rPr>
          <w:rFonts w:eastAsia="MS Mincho"/>
        </w:rPr>
        <w:t>June 2009- August 2009, June 2010- August 2010</w:t>
      </w:r>
    </w:p>
    <w:p w:rsidR="00E60109" w:rsidRDefault="00620928" w:rsidP="0086224D">
      <w:pPr>
        <w:pStyle w:val="Overviewbullets"/>
        <w:rPr>
          <w:rFonts w:eastAsia="MS Mincho"/>
        </w:rPr>
      </w:pPr>
      <w:r>
        <w:rPr>
          <w:rFonts w:eastAsia="MS Mincho"/>
        </w:rPr>
        <w:t>PE Teacher</w:t>
      </w:r>
      <w:r w:rsidR="00985F23">
        <w:rPr>
          <w:rFonts w:eastAsia="MS Mincho"/>
        </w:rPr>
        <w:t xml:space="preserve">, </w:t>
      </w:r>
      <w:r>
        <w:rPr>
          <w:rFonts w:eastAsia="MS Mincho"/>
        </w:rPr>
        <w:t>responsible for the safety and well being for the kids in the afternoon by accompanying them to the pool and park</w:t>
      </w:r>
      <w:r w:rsidR="005C0ABF">
        <w:rPr>
          <w:rFonts w:eastAsia="MS Mincho"/>
        </w:rPr>
        <w:t xml:space="preserve"> and create fun games and activities to keep them engaged</w:t>
      </w:r>
    </w:p>
    <w:p w:rsidR="0086224D" w:rsidRPr="0086224D" w:rsidRDefault="0086224D" w:rsidP="0086224D">
      <w:pPr>
        <w:pStyle w:val="Overviewbullets"/>
        <w:rPr>
          <w:rFonts w:eastAsia="MS Mincho"/>
        </w:rPr>
      </w:pPr>
      <w:r>
        <w:rPr>
          <w:rFonts w:eastAsia="MS Mincho"/>
        </w:rPr>
        <w:t xml:space="preserve">Front Desk, account for the attendance of all students, take lunch orders and payments from parents, take phone calls, make copies, and fill out paperwork </w:t>
      </w:r>
    </w:p>
    <w:p w:rsidR="00BD35BA" w:rsidRPr="00FA321B" w:rsidRDefault="0086224D" w:rsidP="007D7695">
      <w:pPr>
        <w:pStyle w:val="ResumeHeadings"/>
        <w:spacing w:before="360"/>
      </w:pPr>
      <w:r>
        <w:t>Awards</w:t>
      </w:r>
    </w:p>
    <w:p w:rsidR="009D74F6" w:rsidRDefault="009D74F6" w:rsidP="008B337F">
      <w:pPr>
        <w:pStyle w:val="ResumeHeadings"/>
        <w:spacing w:before="240" w:after="0"/>
        <w:rPr>
          <w:rFonts w:eastAsia="MS Mincho"/>
          <w:b w:val="0"/>
          <w:sz w:val="19"/>
          <w:szCs w:val="19"/>
        </w:rPr>
      </w:pPr>
      <w:r>
        <w:rPr>
          <w:rFonts w:eastAsia="MS Mincho"/>
          <w:b w:val="0"/>
          <w:sz w:val="19"/>
          <w:szCs w:val="19"/>
        </w:rPr>
        <w:t>American Red Cross Youth Volunteer of the Year, Central East Chapter, 2011</w:t>
      </w:r>
    </w:p>
    <w:p w:rsidR="009D74F6" w:rsidRDefault="009D74F6" w:rsidP="008B337F">
      <w:pPr>
        <w:pStyle w:val="ResumeHeadings"/>
        <w:spacing w:before="240" w:after="0"/>
        <w:rPr>
          <w:rFonts w:eastAsia="MS Mincho"/>
          <w:b w:val="0"/>
          <w:sz w:val="19"/>
          <w:szCs w:val="19"/>
        </w:rPr>
      </w:pPr>
      <w:r>
        <w:rPr>
          <w:rFonts w:eastAsia="MS Mincho"/>
          <w:b w:val="0"/>
          <w:sz w:val="19"/>
          <w:szCs w:val="19"/>
        </w:rPr>
        <w:t>American Red Cross Youth Volunteer of the Year, San Gabriel Pomona Valley Chapter, 2009</w:t>
      </w:r>
    </w:p>
    <w:p w:rsidR="00BD35BA" w:rsidRDefault="00BD35BA" w:rsidP="009D74F6">
      <w:pPr>
        <w:pStyle w:val="ResumeHeadings"/>
        <w:spacing w:before="240" w:after="240"/>
        <w:rPr>
          <w:rFonts w:eastAsia="MS Mincho"/>
          <w:b w:val="0"/>
          <w:sz w:val="19"/>
          <w:szCs w:val="19"/>
        </w:rPr>
      </w:pPr>
      <w:r>
        <w:rPr>
          <w:rFonts w:eastAsia="MS Mincho"/>
          <w:b w:val="0"/>
          <w:sz w:val="19"/>
          <w:szCs w:val="19"/>
        </w:rPr>
        <w:t xml:space="preserve">National Concrete Masonry Association Concrete Masonry Unit Design Competition, </w:t>
      </w:r>
      <w:r w:rsidR="008B337F">
        <w:rPr>
          <w:rFonts w:eastAsia="MS Mincho"/>
          <w:b w:val="0"/>
          <w:sz w:val="19"/>
          <w:szCs w:val="19"/>
        </w:rPr>
        <w:t xml:space="preserve">                           </w:t>
      </w:r>
      <w:r>
        <w:rPr>
          <w:rFonts w:eastAsia="MS Mincho"/>
          <w:b w:val="0"/>
          <w:sz w:val="19"/>
          <w:szCs w:val="19"/>
        </w:rPr>
        <w:t>August 2011, Second Place</w:t>
      </w:r>
    </w:p>
    <w:p w:rsidR="00FA321B" w:rsidRDefault="00FA321B" w:rsidP="009D74F6">
      <w:pPr>
        <w:pStyle w:val="ResumeHeadings"/>
        <w:spacing w:before="120" w:after="240"/>
        <w:rPr>
          <w:rFonts w:eastAsia="MS Mincho"/>
          <w:b w:val="0"/>
          <w:sz w:val="19"/>
          <w:szCs w:val="19"/>
        </w:rPr>
      </w:pPr>
      <w:r>
        <w:rPr>
          <w:rFonts w:eastAsia="MS Mincho"/>
          <w:b w:val="0"/>
          <w:sz w:val="19"/>
          <w:szCs w:val="19"/>
        </w:rPr>
        <w:t>National Concrete Masonry Association Student Unit Design Competition, May 2011, First Place</w:t>
      </w:r>
    </w:p>
    <w:p w:rsidR="00FA321B" w:rsidRDefault="00FA321B" w:rsidP="00EB7743">
      <w:pPr>
        <w:pStyle w:val="ResumeHeadings"/>
        <w:spacing w:before="120" w:after="0"/>
        <w:rPr>
          <w:rFonts w:eastAsia="MS Mincho"/>
          <w:b w:val="0"/>
          <w:sz w:val="19"/>
          <w:szCs w:val="19"/>
        </w:rPr>
      </w:pPr>
      <w:r>
        <w:rPr>
          <w:rFonts w:eastAsia="MS Mincho"/>
          <w:b w:val="0"/>
          <w:sz w:val="19"/>
          <w:szCs w:val="19"/>
        </w:rPr>
        <w:t>National Concrete Masonry Association Student Building Design Competition, April 2011, Honorable Mention</w:t>
      </w:r>
    </w:p>
    <w:p w:rsidR="009D74F6" w:rsidRDefault="009D74F6" w:rsidP="00EB7743">
      <w:pPr>
        <w:pStyle w:val="ResumeHeadings"/>
        <w:spacing w:before="120" w:after="0"/>
        <w:rPr>
          <w:rFonts w:eastAsia="MS Mincho"/>
          <w:b w:val="0"/>
          <w:sz w:val="19"/>
          <w:szCs w:val="19"/>
        </w:rPr>
      </w:pPr>
    </w:p>
    <w:p w:rsidR="0086224D" w:rsidRPr="0086224D" w:rsidRDefault="0086224D" w:rsidP="00DA4EB7">
      <w:pPr>
        <w:pStyle w:val="Overviewbullets"/>
        <w:numPr>
          <w:ilvl w:val="0"/>
          <w:numId w:val="0"/>
        </w:numPr>
        <w:spacing w:before="0" w:after="0"/>
        <w:ind w:left="360"/>
        <w:rPr>
          <w:rFonts w:eastAsia="MS Mincho"/>
          <w:sz w:val="2"/>
          <w:szCs w:val="2"/>
        </w:rPr>
      </w:pPr>
    </w:p>
    <w:p w:rsidR="0086224D" w:rsidRPr="0086224D" w:rsidRDefault="0086224D" w:rsidP="007D7695">
      <w:pPr>
        <w:pStyle w:val="ResumeHeadings"/>
        <w:spacing w:before="360"/>
      </w:pPr>
      <w:r>
        <w:lastRenderedPageBreak/>
        <w:t>Involvement</w:t>
      </w:r>
    </w:p>
    <w:p w:rsidR="00D15837" w:rsidRPr="00412BD8" w:rsidRDefault="00620928" w:rsidP="00DA4EB7">
      <w:pPr>
        <w:pStyle w:val="ResumeHeadings"/>
        <w:spacing w:before="240"/>
        <w:rPr>
          <w:b w:val="0"/>
          <w:sz w:val="19"/>
          <w:szCs w:val="19"/>
        </w:rPr>
      </w:pPr>
      <w:r w:rsidRPr="00412BD8">
        <w:rPr>
          <w:rFonts w:eastAsia="MS Mincho"/>
          <w:b w:val="0"/>
          <w:sz w:val="19"/>
          <w:szCs w:val="19"/>
        </w:rPr>
        <w:t>USC Red Cross Club, Executive Director, February 2010- current</w:t>
      </w:r>
    </w:p>
    <w:p w:rsidR="00D15837" w:rsidRDefault="00977C02">
      <w:pPr>
        <w:pStyle w:val="Overviewbullets"/>
        <w:rPr>
          <w:rFonts w:eastAsia="MS Mincho"/>
        </w:rPr>
      </w:pPr>
      <w:r>
        <w:rPr>
          <w:rFonts w:eastAsia="MS Mincho"/>
        </w:rPr>
        <w:t>Founded</w:t>
      </w:r>
      <w:r w:rsidR="00AA0C52">
        <w:rPr>
          <w:rFonts w:eastAsia="MS Mincho"/>
        </w:rPr>
        <w:t xml:space="preserve"> the club</w:t>
      </w:r>
      <w:r>
        <w:rPr>
          <w:rFonts w:eastAsia="MS Mincho"/>
        </w:rPr>
        <w:t xml:space="preserve"> in spring 2010</w:t>
      </w:r>
      <w:r w:rsidR="005C0ABF">
        <w:rPr>
          <w:rFonts w:eastAsia="MS Mincho"/>
        </w:rPr>
        <w:t xml:space="preserve"> and oversaw</w:t>
      </w:r>
      <w:r w:rsidR="00AA0C52">
        <w:rPr>
          <w:rFonts w:eastAsia="MS Mincho"/>
        </w:rPr>
        <w:t xml:space="preserve"> the start up and growth of the org to this day</w:t>
      </w:r>
    </w:p>
    <w:p w:rsidR="00D15837" w:rsidRDefault="00977C02">
      <w:pPr>
        <w:pStyle w:val="Overviewbullets"/>
        <w:rPr>
          <w:rFonts w:eastAsia="MS Mincho"/>
        </w:rPr>
      </w:pPr>
      <w:r>
        <w:rPr>
          <w:rFonts w:eastAsia="MS Mincho"/>
        </w:rPr>
        <w:t>Won for the first time</w:t>
      </w:r>
      <w:r w:rsidR="00D57F4C">
        <w:rPr>
          <w:rFonts w:eastAsia="MS Mincho"/>
        </w:rPr>
        <w:t xml:space="preserve"> in fall 2010</w:t>
      </w:r>
      <w:r>
        <w:rPr>
          <w:rFonts w:eastAsia="MS Mincho"/>
        </w:rPr>
        <w:t xml:space="preserve"> in the</w:t>
      </w:r>
      <w:r w:rsidR="00D57F4C">
        <w:rPr>
          <w:rFonts w:eastAsia="MS Mincho"/>
        </w:rPr>
        <w:t xml:space="preserve"> annual</w:t>
      </w:r>
      <w:r>
        <w:rPr>
          <w:rFonts w:eastAsia="MS Mincho"/>
        </w:rPr>
        <w:t xml:space="preserve"> USC vs. UCLA Rivalry Blood Drive</w:t>
      </w:r>
      <w:r w:rsidR="00AA0C52">
        <w:rPr>
          <w:rFonts w:eastAsia="MS Mincho"/>
        </w:rPr>
        <w:t xml:space="preserve"> in four years</w:t>
      </w:r>
      <w:r w:rsidR="002A0166">
        <w:rPr>
          <w:rFonts w:eastAsia="MS Mincho"/>
        </w:rPr>
        <w:t xml:space="preserve"> (proceeded to win 3 years in a row)</w:t>
      </w:r>
    </w:p>
    <w:p w:rsidR="008B337F" w:rsidRDefault="005C0ABF" w:rsidP="002A0166">
      <w:pPr>
        <w:pStyle w:val="Overviewbullets"/>
        <w:rPr>
          <w:rFonts w:eastAsia="MS Mincho"/>
        </w:rPr>
      </w:pPr>
      <w:r>
        <w:rPr>
          <w:rFonts w:eastAsia="MS Mincho"/>
        </w:rPr>
        <w:t>Plan</w:t>
      </w:r>
      <w:r w:rsidR="00977C02">
        <w:rPr>
          <w:rFonts w:eastAsia="MS Mincho"/>
        </w:rPr>
        <w:t xml:space="preserve"> and ho</w:t>
      </w:r>
      <w:r>
        <w:rPr>
          <w:rFonts w:eastAsia="MS Mincho"/>
        </w:rPr>
        <w:t>st</w:t>
      </w:r>
      <w:r w:rsidR="00977C02">
        <w:rPr>
          <w:rFonts w:eastAsia="MS Mincho"/>
        </w:rPr>
        <w:t xml:space="preserve"> many events</w:t>
      </w:r>
      <w:r>
        <w:rPr>
          <w:rFonts w:eastAsia="MS Mincho"/>
        </w:rPr>
        <w:t xml:space="preserve"> and work with other student organizations to host successful events that benefit the USC community</w:t>
      </w:r>
      <w:r w:rsidR="00977C02">
        <w:rPr>
          <w:rFonts w:eastAsia="MS Mincho"/>
        </w:rPr>
        <w:t xml:space="preserve"> like blood drives, USC Day, Red Out for Japan Benefit Concert</w:t>
      </w:r>
    </w:p>
    <w:p w:rsidR="002A0166" w:rsidRPr="002A0166" w:rsidRDefault="002A0166" w:rsidP="002A0166">
      <w:pPr>
        <w:pStyle w:val="Overviewbullets"/>
        <w:rPr>
          <w:rFonts w:eastAsia="MS Mincho"/>
        </w:rPr>
      </w:pPr>
    </w:p>
    <w:p w:rsidR="00977C02" w:rsidRDefault="00C72A7F" w:rsidP="00977C02">
      <w:pPr>
        <w:pStyle w:val="Overviewbullets"/>
        <w:numPr>
          <w:ilvl w:val="0"/>
          <w:numId w:val="0"/>
        </w:numPr>
        <w:ind w:left="360" w:hanging="360"/>
        <w:rPr>
          <w:rFonts w:eastAsia="MS Mincho"/>
        </w:rPr>
      </w:pPr>
      <w:r>
        <w:rPr>
          <w:rFonts w:eastAsia="MS Mincho"/>
        </w:rPr>
        <w:t>L</w:t>
      </w:r>
      <w:r w:rsidR="00215801">
        <w:rPr>
          <w:rFonts w:eastAsia="MS Mincho"/>
        </w:rPr>
        <w:t xml:space="preserve">eadership </w:t>
      </w:r>
      <w:r>
        <w:rPr>
          <w:rFonts w:eastAsia="MS Mincho"/>
        </w:rPr>
        <w:t>D</w:t>
      </w:r>
      <w:r w:rsidR="00215801">
        <w:rPr>
          <w:rFonts w:eastAsia="MS Mincho"/>
        </w:rPr>
        <w:t xml:space="preserve">evelopment </w:t>
      </w:r>
      <w:r>
        <w:rPr>
          <w:rFonts w:eastAsia="MS Mincho"/>
        </w:rPr>
        <w:t>C</w:t>
      </w:r>
      <w:r w:rsidR="00215801">
        <w:rPr>
          <w:rFonts w:eastAsia="MS Mincho"/>
        </w:rPr>
        <w:t>enter</w:t>
      </w:r>
      <w:r>
        <w:rPr>
          <w:rFonts w:eastAsia="MS Mincho"/>
        </w:rPr>
        <w:t xml:space="preserve"> staff</w:t>
      </w:r>
      <w:r w:rsidR="0086224D">
        <w:rPr>
          <w:rFonts w:eastAsia="MS Mincho"/>
        </w:rPr>
        <w:t xml:space="preserve">, </w:t>
      </w:r>
      <w:proofErr w:type="gramStart"/>
      <w:r w:rsidR="0086224D">
        <w:rPr>
          <w:rFonts w:eastAsia="MS Mincho"/>
        </w:rPr>
        <w:t>Summer</w:t>
      </w:r>
      <w:proofErr w:type="gramEnd"/>
      <w:r w:rsidR="0086224D">
        <w:rPr>
          <w:rFonts w:eastAsia="MS Mincho"/>
        </w:rPr>
        <w:t xml:space="preserve"> 2010</w:t>
      </w:r>
    </w:p>
    <w:p w:rsidR="00DA4EB7" w:rsidRPr="00DA4EB7" w:rsidRDefault="007D7695" w:rsidP="00DA4EB7">
      <w:pPr>
        <w:pStyle w:val="Overviewbullets"/>
        <w:numPr>
          <w:ilvl w:val="0"/>
          <w:numId w:val="31"/>
        </w:numPr>
        <w:ind w:left="360"/>
        <w:rPr>
          <w:rFonts w:eastAsia="MS Mincho"/>
        </w:rPr>
      </w:pPr>
      <w:r>
        <w:rPr>
          <w:rFonts w:eastAsia="MS Mincho"/>
        </w:rPr>
        <w:t>In</w:t>
      </w:r>
      <w:r w:rsidR="00C72A7F">
        <w:rPr>
          <w:rFonts w:eastAsia="MS Mincho"/>
        </w:rPr>
        <w:t xml:space="preserve"> charge of a cabin of campers, a day group, and teaching</w:t>
      </w:r>
      <w:r w:rsidR="009D74F6">
        <w:rPr>
          <w:rFonts w:eastAsia="MS Mincho"/>
        </w:rPr>
        <w:t xml:space="preserve"> leadership</w:t>
      </w:r>
      <w:r w:rsidR="00C72A7F">
        <w:rPr>
          <w:rFonts w:eastAsia="MS Mincho"/>
        </w:rPr>
        <w:t xml:space="preserve"> sessions</w:t>
      </w:r>
      <w:r w:rsidR="005C0ABF">
        <w:rPr>
          <w:rFonts w:eastAsia="MS Mincho"/>
        </w:rPr>
        <w:t xml:space="preserve"> to high school Red Cross youth</w:t>
      </w:r>
    </w:p>
    <w:p w:rsidR="00DA4EB7" w:rsidRDefault="00DA4EB7" w:rsidP="007D7695">
      <w:pPr>
        <w:pStyle w:val="ResumeHeadings"/>
        <w:spacing w:before="360"/>
      </w:pPr>
      <w:r>
        <w:t>Technical Skills</w:t>
      </w:r>
    </w:p>
    <w:p w:rsidR="00DA4EB7" w:rsidRPr="007D7695" w:rsidRDefault="00DA4EB7" w:rsidP="007D7695">
      <w:pPr>
        <w:pStyle w:val="Overviewbullets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AutoCAD, Rhino, Photoshop, </w:t>
      </w:r>
      <w:r w:rsidR="007D7695">
        <w:rPr>
          <w:rFonts w:eastAsia="MS Mincho"/>
        </w:rPr>
        <w:t>Word, Excel, Power point</w:t>
      </w:r>
      <w:r w:rsidR="008B337F">
        <w:rPr>
          <w:rFonts w:eastAsia="MS Mincho"/>
        </w:rPr>
        <w:t>, Adobe, Sketch Up</w:t>
      </w:r>
      <w:r w:rsidR="00EF0F91">
        <w:rPr>
          <w:rFonts w:eastAsia="MS Mincho"/>
        </w:rPr>
        <w:t>, Event Planning</w:t>
      </w:r>
      <w:bookmarkStart w:id="0" w:name="_GoBack"/>
      <w:bookmarkEnd w:id="0"/>
    </w:p>
    <w:sectPr w:rsidR="00DA4EB7" w:rsidRPr="007D7695" w:rsidSect="000E51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0" w:right="900" w:bottom="63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3C" w:rsidRDefault="00C5343C">
      <w:r>
        <w:separator/>
      </w:r>
    </w:p>
  </w:endnote>
  <w:endnote w:type="continuationSeparator" w:id="0">
    <w:p w:rsidR="00C5343C" w:rsidRDefault="00C5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837" w:rsidRDefault="00D158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837" w:rsidRDefault="00D158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837" w:rsidRDefault="00D158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3C" w:rsidRDefault="00C5343C">
      <w:r>
        <w:separator/>
      </w:r>
    </w:p>
  </w:footnote>
  <w:footnote w:type="continuationSeparator" w:id="0">
    <w:p w:rsidR="00C5343C" w:rsidRDefault="00C53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837" w:rsidRDefault="00D158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837" w:rsidRDefault="00D15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837" w:rsidRDefault="00D158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483EC4"/>
    <w:multiLevelType w:val="hybridMultilevel"/>
    <w:tmpl w:val="3796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610DC6"/>
    <w:multiLevelType w:val="hybridMultilevel"/>
    <w:tmpl w:val="4CF8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60037"/>
    <w:multiLevelType w:val="hybridMultilevel"/>
    <w:tmpl w:val="F626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722B25"/>
    <w:multiLevelType w:val="hybridMultilevel"/>
    <w:tmpl w:val="D52E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B60FD7"/>
    <w:multiLevelType w:val="hybridMultilevel"/>
    <w:tmpl w:val="A9F2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CB3365"/>
    <w:multiLevelType w:val="hybridMultilevel"/>
    <w:tmpl w:val="2CAA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7"/>
  </w:num>
  <w:num w:numId="4">
    <w:abstractNumId w:val="20"/>
  </w:num>
  <w:num w:numId="5">
    <w:abstractNumId w:val="31"/>
  </w:num>
  <w:num w:numId="6">
    <w:abstractNumId w:val="12"/>
  </w:num>
  <w:num w:numId="7">
    <w:abstractNumId w:val="18"/>
  </w:num>
  <w:num w:numId="8">
    <w:abstractNumId w:val="14"/>
  </w:num>
  <w:num w:numId="9">
    <w:abstractNumId w:val="16"/>
  </w:num>
  <w:num w:numId="10">
    <w:abstractNumId w:val="30"/>
  </w:num>
  <w:num w:numId="11">
    <w:abstractNumId w:val="25"/>
  </w:num>
  <w:num w:numId="12">
    <w:abstractNumId w:val="27"/>
  </w:num>
  <w:num w:numId="13">
    <w:abstractNumId w:val="22"/>
  </w:num>
  <w:num w:numId="14">
    <w:abstractNumId w:val="0"/>
  </w:num>
  <w:num w:numId="15">
    <w:abstractNumId w:val="33"/>
  </w:num>
  <w:num w:numId="16">
    <w:abstractNumId w:val="2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9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34"/>
  </w:num>
  <w:num w:numId="32">
    <w:abstractNumId w:val="24"/>
  </w:num>
  <w:num w:numId="33">
    <w:abstractNumId w:val="26"/>
  </w:num>
  <w:num w:numId="34">
    <w:abstractNumId w:val="28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F9"/>
    <w:rsid w:val="000122CC"/>
    <w:rsid w:val="00026906"/>
    <w:rsid w:val="00060B2D"/>
    <w:rsid w:val="000656B1"/>
    <w:rsid w:val="00073835"/>
    <w:rsid w:val="000E13FF"/>
    <w:rsid w:val="000E511A"/>
    <w:rsid w:val="00112C1F"/>
    <w:rsid w:val="00215801"/>
    <w:rsid w:val="002A0166"/>
    <w:rsid w:val="003130F1"/>
    <w:rsid w:val="003F6087"/>
    <w:rsid w:val="004076EF"/>
    <w:rsid w:val="00412BD8"/>
    <w:rsid w:val="00454056"/>
    <w:rsid w:val="004649DD"/>
    <w:rsid w:val="0046647F"/>
    <w:rsid w:val="00577FA6"/>
    <w:rsid w:val="00597FB2"/>
    <w:rsid w:val="005B54C6"/>
    <w:rsid w:val="005C0ABF"/>
    <w:rsid w:val="005E0B12"/>
    <w:rsid w:val="00616AC0"/>
    <w:rsid w:val="00617572"/>
    <w:rsid w:val="00620928"/>
    <w:rsid w:val="00631930"/>
    <w:rsid w:val="006A2014"/>
    <w:rsid w:val="00723EB8"/>
    <w:rsid w:val="0079048C"/>
    <w:rsid w:val="007D7695"/>
    <w:rsid w:val="0086224D"/>
    <w:rsid w:val="008B32EA"/>
    <w:rsid w:val="008B337F"/>
    <w:rsid w:val="00977C02"/>
    <w:rsid w:val="00985F23"/>
    <w:rsid w:val="009D74F6"/>
    <w:rsid w:val="00A12BC3"/>
    <w:rsid w:val="00A533C3"/>
    <w:rsid w:val="00A81E93"/>
    <w:rsid w:val="00AA0C52"/>
    <w:rsid w:val="00AA2969"/>
    <w:rsid w:val="00B92CEB"/>
    <w:rsid w:val="00B9459C"/>
    <w:rsid w:val="00BD35BA"/>
    <w:rsid w:val="00BD7B6B"/>
    <w:rsid w:val="00C12869"/>
    <w:rsid w:val="00C2741D"/>
    <w:rsid w:val="00C5343C"/>
    <w:rsid w:val="00C62CFA"/>
    <w:rsid w:val="00C72A7F"/>
    <w:rsid w:val="00D01DF9"/>
    <w:rsid w:val="00D15837"/>
    <w:rsid w:val="00D57F4C"/>
    <w:rsid w:val="00DA117B"/>
    <w:rsid w:val="00DA4EB7"/>
    <w:rsid w:val="00E37C92"/>
    <w:rsid w:val="00E60109"/>
    <w:rsid w:val="00EB7743"/>
    <w:rsid w:val="00EF0F91"/>
    <w:rsid w:val="00F52182"/>
    <w:rsid w:val="00FA321B"/>
    <w:rsid w:val="00FF2257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37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D15837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15837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D15837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D15837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D15837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D15837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15837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D15837"/>
    <w:rPr>
      <w:rFonts w:ascii="Courier New" w:hAnsi="Courier New" w:cs="Courier New"/>
    </w:rPr>
  </w:style>
  <w:style w:type="paragraph" w:styleId="Title">
    <w:name w:val="Title"/>
    <w:basedOn w:val="Normal"/>
    <w:qFormat/>
    <w:rsid w:val="00D15837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D15837"/>
    <w:rPr>
      <w:color w:val="0000FF"/>
      <w:u w:val="single"/>
    </w:rPr>
  </w:style>
  <w:style w:type="paragraph" w:styleId="BodyText">
    <w:name w:val="Body Text"/>
    <w:basedOn w:val="Normal"/>
    <w:semiHidden/>
    <w:rsid w:val="00D15837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D1583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15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5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837"/>
    <w:rPr>
      <w:sz w:val="24"/>
      <w:szCs w:val="24"/>
    </w:rPr>
  </w:style>
  <w:style w:type="paragraph" w:customStyle="1" w:styleId="Name">
    <w:name w:val="Name"/>
    <w:basedOn w:val="PlainText"/>
    <w:autoRedefine/>
    <w:rsid w:val="000E511A"/>
    <w:pPr>
      <w:spacing w:before="24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D15837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D15837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D15837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D15837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D15837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D15837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D15837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D15837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D15837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15837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D15837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D15837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837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D15837"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37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D15837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15837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D15837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D15837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D15837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D15837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15837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D15837"/>
    <w:rPr>
      <w:rFonts w:ascii="Courier New" w:hAnsi="Courier New" w:cs="Courier New"/>
    </w:rPr>
  </w:style>
  <w:style w:type="paragraph" w:styleId="Title">
    <w:name w:val="Title"/>
    <w:basedOn w:val="Normal"/>
    <w:qFormat/>
    <w:rsid w:val="00D15837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D15837"/>
    <w:rPr>
      <w:color w:val="0000FF"/>
      <w:u w:val="single"/>
    </w:rPr>
  </w:style>
  <w:style w:type="paragraph" w:styleId="BodyText">
    <w:name w:val="Body Text"/>
    <w:basedOn w:val="Normal"/>
    <w:semiHidden/>
    <w:rsid w:val="00D15837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D1583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15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5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837"/>
    <w:rPr>
      <w:sz w:val="24"/>
      <w:szCs w:val="24"/>
    </w:rPr>
  </w:style>
  <w:style w:type="paragraph" w:customStyle="1" w:styleId="Name">
    <w:name w:val="Name"/>
    <w:basedOn w:val="PlainText"/>
    <w:autoRedefine/>
    <w:rsid w:val="000E511A"/>
    <w:pPr>
      <w:spacing w:before="24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D15837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D15837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D15837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D15837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D15837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D15837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D15837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D15837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D15837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15837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D15837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D15837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837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D15837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\Desktop\coverletters%20resumes\resum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2681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2013-04-26T19:50:00Z</dcterms:created>
  <dcterms:modified xsi:type="dcterms:W3CDTF">2013-04-27T01:34:00Z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